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620"/>
        <w:gridCol w:w="1980"/>
        <w:gridCol w:w="270"/>
        <w:gridCol w:w="3510"/>
        <w:gridCol w:w="2880"/>
      </w:tblGrid>
      <w:tr w:rsidR="004B4147" w:rsidRPr="004B4147" w14:paraId="121517F9" w14:textId="77777777" w:rsidTr="00A21AF8">
        <w:tc>
          <w:tcPr>
            <w:tcW w:w="2160" w:type="dxa"/>
            <w:gridSpan w:val="2"/>
          </w:tcPr>
          <w:p w14:paraId="1B9F2952" w14:textId="77777777" w:rsidR="004B4147" w:rsidRPr="004B4147" w:rsidRDefault="004B4147" w:rsidP="004B4147">
            <w:pPr>
              <w:pStyle w:val="Logo"/>
            </w:pPr>
            <w:r w:rsidRPr="004B4147">
              <w:rPr>
                <w:noProof/>
              </w:rPr>
              <mc:AlternateContent>
                <mc:Choice Requires="wpg">
                  <w:drawing>
                    <wp:inline distT="0" distB="0" distL="0" distR="0" wp14:anchorId="40E511AF" wp14:editId="2EE43DA4">
                      <wp:extent cx="1200150" cy="772886"/>
                      <wp:effectExtent l="0" t="0" r="0" b="8255"/>
                      <wp:docPr id="130" name="Group 130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0150" cy="772886"/>
                                <a:chOff x="-47625" y="-19060"/>
                                <a:chExt cx="1200150" cy="764017"/>
                              </a:xfrm>
                            </wpg:grpSpPr>
                            <wps:wsp>
                              <wps:cNvPr id="5" name="TextBox 5">
                                <a:extLst>
                                  <a:ext uri="{FF2B5EF4-FFF2-40B4-BE49-F238E27FC236}">
                                    <a16:creationId xmlns:a16="http://schemas.microsoft.com/office/drawing/2014/main" id="{74653133-56CF-4FCA-A62A-18026AB24B64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-47625" y="-19060"/>
                                  <a:ext cx="590550" cy="7261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795737B9" w14:textId="77777777" w:rsidR="00E61E28" w:rsidRDefault="00E61E28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R</w:t>
                                    </w:r>
                                    <w:r>
                                      <w:tab/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6" name="TextBox 6">
                                <a:extLst>
                                  <a:ext uri="{FF2B5EF4-FFF2-40B4-BE49-F238E27FC236}">
                                    <a16:creationId xmlns:a16="http://schemas.microsoft.com/office/drawing/2014/main" id="{0C7C2B32-1751-4453-8883-FB1ECD5C3D11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618769" y="-9415"/>
                                  <a:ext cx="533756" cy="73378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733894D" w14:textId="77777777" w:rsidR="00E61E28" w:rsidRDefault="00E61E28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R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7" name="Straight Connector 7">
                                <a:extLst>
                                  <a:ext uri="{FF2B5EF4-FFF2-40B4-BE49-F238E27FC236}">
                                    <a16:creationId xmlns:a16="http://schemas.microsoft.com/office/drawing/2014/main" id="{D85ADDF0-DBA3-4D60-9C79-3462B882FEEB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rot="900000">
                                  <a:off x="561494" y="89181"/>
                                  <a:ext cx="1" cy="655776"/>
                                </a:xfrm>
                                <a:prstGeom prst="line">
                                  <a:avLst/>
                                </a:prstGeom>
                                <a:ln w="25400" cap="rnd">
                                  <a:solidFill>
                                    <a:schemeClr val="accent4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E511AF" id="Group 130" o:spid="_x0000_s1026" style="width:94.5pt;height:60.85pt;mso-position-horizontal-relative:char;mso-position-vertical-relative:line" coordorigin="-476,-190" coordsize="12001,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5" o:spid="_x0000_s1027" type="#_x0000_t202" style="position:absolute;left:-476;top:-190;width:5905;height:7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    <v:textbox inset="0,0,0,0">
                          <w:txbxContent>
                            <w:p w14:paraId="795737B9" w14:textId="77777777" w:rsidR="00E61E28" w:rsidRDefault="00E61E28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R</w:t>
                              </w:r>
                              <w:r>
                                <w:tab/>
                              </w:r>
                            </w:p>
                          </w:txbxContent>
                        </v:textbox>
                      </v:shape>
                      <v:shape id="TextBox 6" o:spid="_x0000_s1028" type="#_x0000_t202" style="position:absolute;left:6187;top:-94;width:533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    <v:textbox inset="0,0,0,0">
                          <w:txbxContent>
                            <w:p w14:paraId="3733894D" w14:textId="77777777" w:rsidR="00E61E28" w:rsidRDefault="00E61E28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R</w:t>
                              </w:r>
                            </w:p>
                          </w:txbxContent>
                        </v:textbox>
                      </v:shape>
                      <v:line id="Straight Connector 7" o:spid="_x0000_s1029" style="position:absolute;rotation:15;visibility:visible;mso-wrap-style:square" from="5614,891" to="5614,7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" strokecolor="#abe1c1 [2887]" strokeweight="2pt">
                        <v:stroke joinstyle="miter" endcap="round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gridSpan w:val="4"/>
            <w:tcBorders>
              <w:bottom w:val="single" w:sz="4" w:space="0" w:color="FFFFFF" w:themeColor="background1"/>
            </w:tcBorders>
          </w:tcPr>
          <w:p w14:paraId="4400E3D7" w14:textId="77777777" w:rsidR="004B4147" w:rsidRDefault="00CB2CC4" w:rsidP="004B4147">
            <w:pPr>
              <w:pStyle w:val="Title"/>
            </w:pPr>
            <w:r>
              <w:t>Rachel</w:t>
            </w:r>
          </w:p>
          <w:p w14:paraId="713179A8" w14:textId="77777777" w:rsidR="004B4147" w:rsidRPr="004B4147" w:rsidRDefault="00CB2CC4" w:rsidP="00A21AF8">
            <w:pPr>
              <w:pStyle w:val="Subtitle"/>
            </w:pPr>
            <w:r>
              <w:t>Rohrbach</w:t>
            </w:r>
          </w:p>
        </w:tc>
      </w:tr>
      <w:tr w:rsidR="00A21AF8" w:rsidRPr="004B4147" w14:paraId="537FAEC6" w14:textId="77777777" w:rsidTr="007772B1">
        <w:tc>
          <w:tcPr>
            <w:tcW w:w="2160" w:type="dxa"/>
            <w:gridSpan w:val="2"/>
          </w:tcPr>
          <w:p w14:paraId="4E455B56" w14:textId="77777777" w:rsidR="00A21AF8" w:rsidRPr="004B4147" w:rsidRDefault="00A21AF8" w:rsidP="000161E1"/>
        </w:tc>
        <w:tc>
          <w:tcPr>
            <w:tcW w:w="8640" w:type="dxa"/>
            <w:gridSpan w:val="4"/>
            <w:tcBorders>
              <w:top w:val="single" w:sz="4" w:space="0" w:color="FFFFFF" w:themeColor="background1"/>
            </w:tcBorders>
          </w:tcPr>
          <w:p w14:paraId="55CDCEB4" w14:textId="77777777" w:rsidR="00A21AF8" w:rsidRPr="004B4147" w:rsidRDefault="00CB2CC4" w:rsidP="00A21AF8">
            <w:pPr>
              <w:pStyle w:val="Jobtitle"/>
            </w:pPr>
            <w:r>
              <w:t>FULL STACK WEB DEVELOPER</w:t>
            </w:r>
          </w:p>
        </w:tc>
      </w:tr>
      <w:tr w:rsidR="007772B1" w:rsidRPr="004B4147" w14:paraId="6791D0C1" w14:textId="77777777" w:rsidTr="00C777FF">
        <w:trPr>
          <w:trHeight w:val="720"/>
        </w:trPr>
        <w:tc>
          <w:tcPr>
            <w:tcW w:w="2160" w:type="dxa"/>
            <w:gridSpan w:val="2"/>
          </w:tcPr>
          <w:p w14:paraId="6460C489" w14:textId="77777777" w:rsidR="007772B1" w:rsidRPr="004B4147" w:rsidRDefault="007772B1" w:rsidP="00A21AF8"/>
        </w:tc>
        <w:tc>
          <w:tcPr>
            <w:tcW w:w="8640" w:type="dxa"/>
            <w:gridSpan w:val="4"/>
          </w:tcPr>
          <w:p w14:paraId="6F60971B" w14:textId="77777777" w:rsidR="007772B1" w:rsidRDefault="007772B1" w:rsidP="00A21AF8">
            <w:pPr>
              <w:pStyle w:val="Jobtitle"/>
            </w:pPr>
          </w:p>
        </w:tc>
      </w:tr>
      <w:tr w:rsidR="0070601D" w:rsidRPr="00997E86" w14:paraId="3ABD164F" w14:textId="77777777" w:rsidTr="00904364">
        <w:tc>
          <w:tcPr>
            <w:tcW w:w="540" w:type="dxa"/>
            <w:vAlign w:val="center"/>
          </w:tcPr>
          <w:p w14:paraId="60027652" w14:textId="77777777" w:rsidR="00BF0DAF" w:rsidRPr="00997E86" w:rsidRDefault="00BF0DAF" w:rsidP="00BF0DAF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59365A6" wp14:editId="12AF6DEB">
                      <wp:extent cx="213066" cy="213066"/>
                      <wp:effectExtent l="0" t="0" r="0" b="0"/>
                      <wp:docPr id="131" name="Group 131" descr="Icon Phone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0887B1" id="Group 131" o:spid="_x0000_s1026" alt="Icon Phone" style="width:16.8pt;height:16.8pt;mso-position-horizontal-relative:char;mso-position-vertical-relative:line" coordorigin="5158,21295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">
                      <v:rect id="Rectangle 132" o:spid="_x0000_s1027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">
                        <v:imagedata r:id="rId12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00" w:type="dxa"/>
            <w:gridSpan w:val="2"/>
            <w:vAlign w:val="center"/>
          </w:tcPr>
          <w:p w14:paraId="59820B71" w14:textId="33842BD1" w:rsidR="00BF0DAF" w:rsidRPr="00AE38B2" w:rsidRDefault="00AE38B2" w:rsidP="00BF0DAF">
            <w:pPr>
              <w:pStyle w:val="Contact"/>
              <w:rPr>
                <w:color w:val="1D3251" w:themeColor="accent1"/>
              </w:rPr>
            </w:pPr>
            <w:r>
              <w:rPr>
                <w:color w:val="1D3251" w:themeColor="accent1"/>
              </w:rPr>
              <w:t>Phone</w:t>
            </w:r>
          </w:p>
        </w:tc>
        <w:tc>
          <w:tcPr>
            <w:tcW w:w="270" w:type="dxa"/>
          </w:tcPr>
          <w:p w14:paraId="6CFDDE37" w14:textId="77777777" w:rsidR="00BF0DAF" w:rsidRPr="00997E86" w:rsidRDefault="00BF0DAF" w:rsidP="00BF0DAF"/>
        </w:tc>
        <w:tc>
          <w:tcPr>
            <w:tcW w:w="6390" w:type="dxa"/>
            <w:gridSpan w:val="2"/>
            <w:vMerge w:val="restart"/>
          </w:tcPr>
          <w:sdt>
            <w:sdtPr>
              <w:id w:val="1958058710"/>
              <w:placeholder>
                <w:docPart w:val="5EC527CD29944AB4B1FC61BC79035CF3"/>
              </w:placeholder>
              <w:temporary/>
              <w:showingPlcHdr/>
              <w15:appearance w15:val="hidden"/>
            </w:sdtPr>
            <w:sdtContent>
              <w:bookmarkStart w:id="0" w:name="_GoBack" w:displacedByCustomXml="prev"/>
              <w:p w14:paraId="6242E0F6" w14:textId="77777777" w:rsidR="00BF0DAF" w:rsidRPr="00997E86" w:rsidRDefault="00BF0DAF" w:rsidP="00BF0DAF">
                <w:pPr>
                  <w:pStyle w:val="Heading1"/>
                </w:pPr>
                <w:r w:rsidRPr="007772B1">
                  <w:t>ABOUT ME</w:t>
                </w:r>
              </w:p>
              <w:bookmarkEnd w:id="0" w:displacedByCustomXml="next"/>
            </w:sdtContent>
          </w:sdt>
        </w:tc>
      </w:tr>
      <w:tr w:rsidR="0070601D" w:rsidRPr="00997E86" w14:paraId="7522B27D" w14:textId="77777777" w:rsidTr="00904364">
        <w:tc>
          <w:tcPr>
            <w:tcW w:w="540" w:type="dxa"/>
            <w:vAlign w:val="center"/>
          </w:tcPr>
          <w:p w14:paraId="030D9F7B" w14:textId="77777777" w:rsidR="00BF0DAF" w:rsidRPr="00621B5C" w:rsidRDefault="00BF0DAF" w:rsidP="00BF0DAF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6F189753" wp14:editId="1D724BE2">
                      <wp:extent cx="213066" cy="213066"/>
                      <wp:effectExtent l="0" t="0" r="0" b="0"/>
                      <wp:docPr id="137" name="Group 137" descr="Icon Email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84946C" id="Group 137" o:spid="_x0000_s1026" alt="Icon Email" style="width:16.8pt;height:16.8pt;mso-position-horizontal-relative:char;mso-position-vertical-relative:line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">
                      <v:rect id="Rectangle 138" o:spid="_x0000_s1027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">
                        <v:imagedata r:id="rId15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00" w:type="dxa"/>
            <w:gridSpan w:val="2"/>
            <w:vAlign w:val="center"/>
          </w:tcPr>
          <w:p w14:paraId="3CABEFCD" w14:textId="77777777" w:rsidR="00BF0DAF" w:rsidRPr="00AE38B2" w:rsidRDefault="00CB2CC4" w:rsidP="00BF0DAF">
            <w:pPr>
              <w:pStyle w:val="Contact"/>
              <w:rPr>
                <w:color w:val="1D3251" w:themeColor="accent1"/>
              </w:rPr>
            </w:pPr>
            <w:r w:rsidRPr="00AE38B2">
              <w:rPr>
                <w:color w:val="1D3251" w:themeColor="accent1"/>
              </w:rPr>
              <w:t>rachel.rohrbach@gmail.com</w:t>
            </w:r>
          </w:p>
        </w:tc>
        <w:tc>
          <w:tcPr>
            <w:tcW w:w="270" w:type="dxa"/>
          </w:tcPr>
          <w:p w14:paraId="2B1B5535" w14:textId="77777777" w:rsidR="00BF0DAF" w:rsidRPr="00997E86" w:rsidRDefault="00BF0DAF" w:rsidP="00BF0DAF"/>
        </w:tc>
        <w:tc>
          <w:tcPr>
            <w:tcW w:w="6390" w:type="dxa"/>
            <w:gridSpan w:val="2"/>
            <w:vMerge/>
          </w:tcPr>
          <w:p w14:paraId="52A0928B" w14:textId="77777777" w:rsidR="00BF0DAF" w:rsidRPr="00997E86" w:rsidRDefault="00BF0DAF" w:rsidP="00BF0DAF"/>
        </w:tc>
      </w:tr>
      <w:tr w:rsidR="00904364" w:rsidRPr="00CD2FD2" w14:paraId="1E585C99" w14:textId="77777777" w:rsidTr="00904364">
        <w:trPr>
          <w:trHeight w:val="432"/>
        </w:trPr>
        <w:tc>
          <w:tcPr>
            <w:tcW w:w="540" w:type="dxa"/>
            <w:vAlign w:val="center"/>
          </w:tcPr>
          <w:p w14:paraId="4F265700" w14:textId="77777777" w:rsidR="00CD2FD2" w:rsidRPr="00621B5C" w:rsidRDefault="00CD2FD2" w:rsidP="00CD2FD2">
            <w:pPr>
              <w:pStyle w:val="Contact"/>
            </w:pPr>
            <w:bookmarkStart w:id="1" w:name="_Hlk30789877"/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44D5D2FA" wp14:editId="5A0B8B4C">
                      <wp:extent cx="213066" cy="213066"/>
                      <wp:effectExtent l="0" t="0" r="0" b="0"/>
                      <wp:docPr id="140" name="Group 140" descr="Icon Location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113A97" id="Group 140" o:spid="_x0000_s1026" alt="Icon Location" style="width:16.8pt;height:16.8pt;mso-position-horizontal-relative:char;mso-position-vertical-relative:line" coordorigin="5158,26764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">
                      <v:rect id="Rectangle 141" o:spid="_x0000_s1027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">
                        <v:imagedata r:id="rId18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00" w:type="dxa"/>
            <w:gridSpan w:val="2"/>
            <w:vAlign w:val="center"/>
          </w:tcPr>
          <w:p w14:paraId="0CE482EE" w14:textId="77777777" w:rsidR="00CD2FD2" w:rsidRPr="00AE38B2" w:rsidRDefault="00CB2CC4" w:rsidP="00CD2FD2">
            <w:pPr>
              <w:pStyle w:val="Contact"/>
              <w:rPr>
                <w:color w:val="1D3251" w:themeColor="accent1"/>
              </w:rPr>
            </w:pPr>
            <w:r w:rsidRPr="00AE38B2">
              <w:rPr>
                <w:color w:val="1D3251" w:themeColor="accent1"/>
              </w:rPr>
              <w:t>Seattle, WA</w:t>
            </w:r>
          </w:p>
        </w:tc>
        <w:tc>
          <w:tcPr>
            <w:tcW w:w="270" w:type="dxa"/>
          </w:tcPr>
          <w:p w14:paraId="357F9577" w14:textId="77777777" w:rsidR="00CD2FD2" w:rsidRPr="009232E4" w:rsidRDefault="00CD2FD2" w:rsidP="00CD2FD2">
            <w:pPr>
              <w:rPr>
                <w:sz w:val="26"/>
                <w:szCs w:val="26"/>
              </w:rPr>
            </w:pPr>
          </w:p>
        </w:tc>
        <w:tc>
          <w:tcPr>
            <w:tcW w:w="3510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7A95C820" w14:textId="35F2EFFC" w:rsidR="00CD2FD2" w:rsidRPr="009232E4" w:rsidRDefault="009232E4" w:rsidP="00CD2FD2">
            <w:pPr>
              <w:pStyle w:val="Introduction"/>
              <w:rPr>
                <w:sz w:val="26"/>
                <w:szCs w:val="26"/>
              </w:rPr>
            </w:pPr>
            <w:r w:rsidRPr="009232E4">
              <w:rPr>
                <w:sz w:val="26"/>
                <w:szCs w:val="26"/>
              </w:rPr>
              <w:t xml:space="preserve">Aspiring </w:t>
            </w:r>
            <w:r w:rsidRPr="009232E4">
              <w:rPr>
                <w:sz w:val="26"/>
                <w:szCs w:val="26"/>
              </w:rPr>
              <w:t xml:space="preserve">Full Stack </w:t>
            </w:r>
            <w:r w:rsidRPr="009232E4">
              <w:rPr>
                <w:sz w:val="26"/>
                <w:szCs w:val="26"/>
              </w:rPr>
              <w:t>Developer currently enrolled in the University of Washington Coding Boot Camp with a passion for making responsive, user-friendly websites.</w:t>
            </w:r>
          </w:p>
        </w:tc>
        <w:tc>
          <w:tcPr>
            <w:tcW w:w="2880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5F2B61EB" w14:textId="77EF03FC" w:rsidR="00CD2FD2" w:rsidRPr="00CD2FD2" w:rsidRDefault="00743AD4" w:rsidP="00CD2FD2">
            <w:pPr>
              <w:rPr>
                <w:lang w:val="it-IT"/>
              </w:rPr>
            </w:pPr>
            <w:r>
              <w:t>I am w</w:t>
            </w:r>
            <w:r w:rsidR="009232E4">
              <w:t>ell-organized</w:t>
            </w:r>
            <w:r>
              <w:t xml:space="preserve"> and </w:t>
            </w:r>
            <w:r w:rsidR="009232E4">
              <w:t>collaborative</w:t>
            </w:r>
            <w:r>
              <w:t xml:space="preserve"> </w:t>
            </w:r>
            <w:r w:rsidR="009232E4">
              <w:t xml:space="preserve">with a strong work ethic, and a passion for continuous learning. Upon completion of the boot camp I’m looking forward to </w:t>
            </w:r>
            <w:r>
              <w:t xml:space="preserve">the opportunity to apply my new skills in the non-profit field. </w:t>
            </w:r>
          </w:p>
        </w:tc>
      </w:tr>
      <w:bookmarkEnd w:id="1"/>
      <w:tr w:rsidR="00904364" w:rsidRPr="00997E86" w14:paraId="5B9CA92C" w14:textId="77777777" w:rsidTr="00904364">
        <w:tc>
          <w:tcPr>
            <w:tcW w:w="540" w:type="dxa"/>
            <w:vAlign w:val="center"/>
          </w:tcPr>
          <w:p w14:paraId="3EE52675" w14:textId="77777777" w:rsidR="00CD2FD2" w:rsidRPr="00621B5C" w:rsidRDefault="00CB2CC4" w:rsidP="00CD2FD2">
            <w:pPr>
              <w:pStyle w:val="Contact"/>
            </w:pPr>
            <w:r>
              <w:rPr>
                <w:noProof/>
              </w:rPr>
              <w:drawing>
                <wp:inline distT="0" distB="0" distL="0" distR="0" wp14:anchorId="07EBD195" wp14:editId="7CD3F4FA">
                  <wp:extent cx="247650" cy="210598"/>
                  <wp:effectExtent l="0" t="0" r="0" b="0"/>
                  <wp:docPr id="145" name="Graphic 34"/>
                  <wp:cNvGraphicFramePr xmlns:a="http://schemas.openxmlformats.org/drawingml/2006/main"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Graphic 34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252901" cy="215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gridSpan w:val="2"/>
            <w:vAlign w:val="center"/>
          </w:tcPr>
          <w:p w14:paraId="78013E47" w14:textId="671D9361" w:rsidR="00CD2FD2" w:rsidRPr="00AE38B2" w:rsidRDefault="00E61E28" w:rsidP="00CD2FD2">
            <w:pPr>
              <w:pStyle w:val="Contact"/>
              <w:rPr>
                <w:color w:val="1D3251" w:themeColor="accent1"/>
              </w:rPr>
            </w:pPr>
            <w:sdt>
              <w:sdtPr>
                <w:rPr>
                  <w:color w:val="1D3251" w:themeColor="accent1"/>
                </w:rPr>
                <w:id w:val="1127808345"/>
                <w:placeholder>
                  <w:docPart w:val="73CCA03151174595A343BA17A598F866"/>
                </w:placeholder>
                <w15:appearance w15:val="hidden"/>
              </w:sdtPr>
              <w:sdtContent>
                <w:hyperlink r:id="rId20" w:history="1">
                  <w:r w:rsidR="00CB2CC4" w:rsidRPr="00AE38B2">
                    <w:rPr>
                      <w:rStyle w:val="Hyperlink"/>
                      <w:color w:val="1D3251" w:themeColor="accent1"/>
                      <w:u w:val="none"/>
                    </w:rPr>
                    <w:t>Link</w:t>
                  </w:r>
                  <w:r w:rsidR="00CB2CC4" w:rsidRPr="00AE38B2">
                    <w:rPr>
                      <w:rStyle w:val="Hyperlink"/>
                      <w:color w:val="1D3251" w:themeColor="accent1"/>
                      <w:u w:val="none"/>
                    </w:rPr>
                    <w:t>e</w:t>
                  </w:r>
                  <w:r w:rsidR="00CB2CC4" w:rsidRPr="00AE38B2">
                    <w:rPr>
                      <w:rStyle w:val="Hyperlink"/>
                      <w:color w:val="1D3251" w:themeColor="accent1"/>
                      <w:u w:val="none"/>
                    </w:rPr>
                    <w:t>dIn</w:t>
                  </w:r>
                </w:hyperlink>
              </w:sdtContent>
            </w:sdt>
          </w:p>
        </w:tc>
        <w:tc>
          <w:tcPr>
            <w:tcW w:w="270" w:type="dxa"/>
          </w:tcPr>
          <w:p w14:paraId="62BF1996" w14:textId="77777777" w:rsidR="00CD2FD2" w:rsidRPr="00997E86" w:rsidRDefault="00CD2FD2" w:rsidP="00CD2FD2"/>
        </w:tc>
        <w:tc>
          <w:tcPr>
            <w:tcW w:w="3510" w:type="dxa"/>
            <w:vMerge/>
            <w:tcBorders>
              <w:bottom w:val="single" w:sz="4" w:space="0" w:color="D9D9D9" w:themeColor="background1" w:themeShade="D9"/>
            </w:tcBorders>
          </w:tcPr>
          <w:p w14:paraId="584569A1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79F23308" w14:textId="77777777" w:rsidR="00CD2FD2" w:rsidRPr="00997E86" w:rsidRDefault="00CD2FD2" w:rsidP="00CD2FD2"/>
        </w:tc>
      </w:tr>
      <w:tr w:rsidR="00904364" w:rsidRPr="00997E86" w14:paraId="15F894FB" w14:textId="77777777" w:rsidTr="00904364">
        <w:tc>
          <w:tcPr>
            <w:tcW w:w="540" w:type="dxa"/>
            <w:vAlign w:val="center"/>
          </w:tcPr>
          <w:p w14:paraId="2412F326" w14:textId="77777777" w:rsidR="00CD2FD2" w:rsidRPr="00CB2CC4" w:rsidRDefault="00CB2CC4" w:rsidP="00CD2FD2">
            <w:pPr>
              <w:pStyle w:val="Contact"/>
            </w:pPr>
            <w:r w:rsidRPr="00CB2CC4">
              <w:rPr>
                <w:noProof/>
              </w:rPr>
              <w:drawing>
                <wp:inline distT="0" distB="0" distL="0" distR="0" wp14:anchorId="6A6A0F55" wp14:editId="01DB1B1B">
                  <wp:extent cx="203702" cy="203702"/>
                  <wp:effectExtent l="0" t="0" r="6350" b="6350"/>
                  <wp:docPr id="149" name="Graphic 33"/>
                  <wp:cNvGraphicFramePr xmlns:a="http://schemas.openxmlformats.org/drawingml/2006/main"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Graphic 33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205571" cy="205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gridSpan w:val="2"/>
            <w:vAlign w:val="center"/>
          </w:tcPr>
          <w:p w14:paraId="0606BD71" w14:textId="77777777" w:rsidR="00CD2FD2" w:rsidRPr="00AE38B2" w:rsidRDefault="00CB2CC4" w:rsidP="00CD2FD2">
            <w:pPr>
              <w:pStyle w:val="Contact"/>
              <w:rPr>
                <w:color w:val="1D3251" w:themeColor="accent1"/>
              </w:rPr>
            </w:pPr>
            <w:hyperlink r:id="rId22" w:history="1">
              <w:r w:rsidRPr="00AE38B2">
                <w:rPr>
                  <w:rStyle w:val="Hyperlink"/>
                  <w:color w:val="1D3251" w:themeColor="accent1"/>
                  <w:u w:val="none"/>
                </w:rPr>
                <w:t>GitHub</w:t>
              </w:r>
            </w:hyperlink>
          </w:p>
        </w:tc>
        <w:tc>
          <w:tcPr>
            <w:tcW w:w="270" w:type="dxa"/>
          </w:tcPr>
          <w:p w14:paraId="4B9E5A36" w14:textId="77777777" w:rsidR="00CD2FD2" w:rsidRPr="00997E86" w:rsidRDefault="00CD2FD2" w:rsidP="00CD2FD2"/>
        </w:tc>
        <w:tc>
          <w:tcPr>
            <w:tcW w:w="3510" w:type="dxa"/>
            <w:vMerge/>
            <w:tcBorders>
              <w:bottom w:val="single" w:sz="4" w:space="0" w:color="D9D9D9" w:themeColor="background1" w:themeShade="D9"/>
            </w:tcBorders>
          </w:tcPr>
          <w:p w14:paraId="14F7B25F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7D829770" w14:textId="77777777" w:rsidR="00CD2FD2" w:rsidRPr="00997E86" w:rsidRDefault="00CD2FD2" w:rsidP="00CD2FD2"/>
        </w:tc>
      </w:tr>
      <w:tr w:rsidR="00904364" w:rsidRPr="00997E86" w14:paraId="052F8B2F" w14:textId="77777777" w:rsidTr="00904364">
        <w:tc>
          <w:tcPr>
            <w:tcW w:w="540" w:type="dxa"/>
            <w:vAlign w:val="center"/>
          </w:tcPr>
          <w:p w14:paraId="7C782D3C" w14:textId="77777777"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4DAB8B83" wp14:editId="4913FCFB">
                      <wp:extent cx="213066" cy="213066"/>
                      <wp:effectExtent l="0" t="0" r="0" b="0"/>
                      <wp:docPr id="150" name="Group 150" descr="Icon Website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151" name="Rectangle 15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2" name="Graphic 31" descr="Lin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14B371" id="Group 150" o:spid="_x0000_s1026" alt="Icon Website" style="width:16.8pt;height:16.8pt;mso-position-horizontal-relative:char;mso-position-vertical-relative:line" coordorigin="5158,34968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">
                      <v:rect id="Rectangle 151" o:spid="_x0000_s1027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Ii3wwAAANwAAAAPAAAAZHJzL2Rvd25yZXYueG1sRE9Na8JA&#10;EL0X/A/LCL3VjUqr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LGCIt8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">
                        <v:imagedata r:id="rId25" o:title="Lin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600" w:type="dxa"/>
            <w:gridSpan w:val="2"/>
            <w:vAlign w:val="center"/>
          </w:tcPr>
          <w:p w14:paraId="296C3EA6" w14:textId="77777777" w:rsidR="00CD2FD2" w:rsidRPr="00AE38B2" w:rsidRDefault="00E61E28" w:rsidP="00CD2FD2">
            <w:pPr>
              <w:pStyle w:val="Contact"/>
              <w:rPr>
                <w:color w:val="1D3251" w:themeColor="accent1"/>
              </w:rPr>
            </w:pPr>
            <w:sdt>
              <w:sdtPr>
                <w:rPr>
                  <w:color w:val="1D3251" w:themeColor="accent1"/>
                </w:rPr>
                <w:id w:val="-1627385420"/>
                <w:placeholder>
                  <w:docPart w:val="95C01CE874DD43FDA28E644A8F234610"/>
                </w:placeholder>
                <w:temporary/>
                <w:showingPlcHdr/>
                <w15:appearance w15:val="hidden"/>
              </w:sdtPr>
              <w:sdtContent>
                <w:r w:rsidR="00CD2FD2" w:rsidRPr="00AE38B2">
                  <w:rPr>
                    <w:rFonts w:hAnsi="Rockwell"/>
                    <w:noProof/>
                    <w:color w:val="1D3251" w:themeColor="accent1"/>
                    <w:kern w:val="24"/>
                  </w:rPr>
                  <w:t>Website</w:t>
                </w:r>
              </w:sdtContent>
            </w:sdt>
          </w:p>
        </w:tc>
        <w:tc>
          <w:tcPr>
            <w:tcW w:w="270" w:type="dxa"/>
          </w:tcPr>
          <w:p w14:paraId="38AC36DA" w14:textId="77777777" w:rsidR="00CD2FD2" w:rsidRPr="00997E86" w:rsidRDefault="00CD2FD2" w:rsidP="00CD2FD2"/>
        </w:tc>
        <w:tc>
          <w:tcPr>
            <w:tcW w:w="3510" w:type="dxa"/>
            <w:vMerge/>
            <w:tcBorders>
              <w:bottom w:val="single" w:sz="4" w:space="0" w:color="D9D9D9" w:themeColor="background1" w:themeShade="D9"/>
            </w:tcBorders>
          </w:tcPr>
          <w:p w14:paraId="41C12D26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2AEDF07C" w14:textId="77777777" w:rsidR="00CD2FD2" w:rsidRPr="00997E86" w:rsidRDefault="00CD2FD2" w:rsidP="00CD2FD2"/>
        </w:tc>
      </w:tr>
      <w:tr w:rsidR="0070601D" w:rsidRPr="00997E86" w14:paraId="635C04C3" w14:textId="77777777" w:rsidTr="00904364">
        <w:trPr>
          <w:trHeight w:val="720"/>
        </w:trPr>
        <w:tc>
          <w:tcPr>
            <w:tcW w:w="4140" w:type="dxa"/>
            <w:gridSpan w:val="3"/>
          </w:tcPr>
          <w:p w14:paraId="0BFB3E27" w14:textId="77777777" w:rsidR="00CD2FD2" w:rsidRPr="00997E86" w:rsidRDefault="00CD2FD2" w:rsidP="00CD2FD2"/>
        </w:tc>
        <w:tc>
          <w:tcPr>
            <w:tcW w:w="270" w:type="dxa"/>
          </w:tcPr>
          <w:p w14:paraId="408C1ADC" w14:textId="77777777" w:rsidR="00CD2FD2" w:rsidRPr="00997E86" w:rsidRDefault="00CD2FD2" w:rsidP="00CD2FD2"/>
        </w:tc>
        <w:tc>
          <w:tcPr>
            <w:tcW w:w="3510" w:type="dxa"/>
            <w:vMerge/>
            <w:tcBorders>
              <w:bottom w:val="single" w:sz="4" w:space="0" w:color="D9D9D9" w:themeColor="background1" w:themeShade="D9"/>
            </w:tcBorders>
          </w:tcPr>
          <w:p w14:paraId="59EF48B4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4BC518FA" w14:textId="77777777" w:rsidR="00CD2FD2" w:rsidRPr="00997E86" w:rsidRDefault="00CD2FD2" w:rsidP="00CD2FD2"/>
        </w:tc>
      </w:tr>
      <w:tr w:rsidR="0070601D" w:rsidRPr="00997E86" w14:paraId="07047E55" w14:textId="77777777" w:rsidTr="00904364">
        <w:trPr>
          <w:trHeight w:val="288"/>
        </w:trPr>
        <w:tc>
          <w:tcPr>
            <w:tcW w:w="4140" w:type="dxa"/>
            <w:gridSpan w:val="3"/>
          </w:tcPr>
          <w:p w14:paraId="5C2F93CA" w14:textId="77777777" w:rsidR="00CD2FD2" w:rsidRPr="00997E86" w:rsidRDefault="00CD2FD2" w:rsidP="00CD2FD2"/>
        </w:tc>
        <w:tc>
          <w:tcPr>
            <w:tcW w:w="270" w:type="dxa"/>
          </w:tcPr>
          <w:p w14:paraId="28459C41" w14:textId="77777777" w:rsidR="00CD2FD2" w:rsidRPr="00997E86" w:rsidRDefault="00CD2FD2" w:rsidP="00CD2FD2"/>
        </w:tc>
        <w:tc>
          <w:tcPr>
            <w:tcW w:w="3510" w:type="dxa"/>
            <w:tcBorders>
              <w:top w:val="single" w:sz="4" w:space="0" w:color="D9D9D9" w:themeColor="background1" w:themeShade="D9"/>
            </w:tcBorders>
          </w:tcPr>
          <w:p w14:paraId="1188245C" w14:textId="77777777" w:rsidR="00CD2FD2" w:rsidRPr="00997E86" w:rsidRDefault="00CD2FD2" w:rsidP="00CD2FD2"/>
        </w:tc>
        <w:tc>
          <w:tcPr>
            <w:tcW w:w="2880" w:type="dxa"/>
            <w:tcBorders>
              <w:top w:val="single" w:sz="4" w:space="0" w:color="D9D9D9" w:themeColor="background1" w:themeShade="D9"/>
            </w:tcBorders>
          </w:tcPr>
          <w:p w14:paraId="2EE7A07C" w14:textId="77777777" w:rsidR="00CD2FD2" w:rsidRPr="00997E86" w:rsidRDefault="00CD2FD2" w:rsidP="00CD2FD2"/>
        </w:tc>
      </w:tr>
      <w:tr w:rsidR="0070601D" w:rsidRPr="00997E86" w14:paraId="25B942D9" w14:textId="77777777" w:rsidTr="00904364">
        <w:tc>
          <w:tcPr>
            <w:tcW w:w="4140" w:type="dxa"/>
            <w:gridSpan w:val="3"/>
            <w:tcBorders>
              <w:right w:val="single" w:sz="4" w:space="0" w:color="D9D9D9" w:themeColor="background1" w:themeShade="D9"/>
            </w:tcBorders>
          </w:tcPr>
          <w:sdt>
            <w:sdtPr>
              <w:id w:val="-2037806220"/>
              <w:placeholder>
                <w:docPart w:val="46A1C36DDDEA4FA28A011F1BD58E75B7"/>
              </w:placeholder>
              <w:temporary/>
              <w:showingPlcHdr/>
              <w15:appearance w15:val="hidden"/>
            </w:sdtPr>
            <w:sdtContent>
              <w:p w14:paraId="526F28B8" w14:textId="77777777" w:rsidR="00144072" w:rsidRDefault="00144072" w:rsidP="00144072">
                <w:pPr>
                  <w:pStyle w:val="Heading1"/>
                </w:pPr>
                <w:r w:rsidRPr="00904364">
                  <w:rPr>
                    <w:sz w:val="36"/>
                    <w:szCs w:val="36"/>
                  </w:rPr>
                  <w:t>Skills</w:t>
                </w:r>
              </w:p>
            </w:sdtContent>
          </w:sdt>
          <w:p w14:paraId="191D213A" w14:textId="05DAB549" w:rsidR="00904364" w:rsidRPr="0070601D" w:rsidRDefault="0070601D" w:rsidP="00144072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1EDCF23E" wp14:editId="60147230">
                  <wp:extent cx="1933575" cy="1790700"/>
                  <wp:effectExtent l="0" t="0" r="9525" b="0"/>
                  <wp:docPr id="4" name="Diagram 4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26" r:lo="rId27" r:qs="rId28" r:cs="rId29"/>
                    </a:graphicData>
                  </a:graphic>
                </wp:inline>
              </w:drawing>
            </w:r>
          </w:p>
          <w:sdt>
            <w:sdtPr>
              <w:id w:val="434569950"/>
              <w:placeholder>
                <w:docPart w:val="8B0D0E7B173F43728308A5753E5F8CE8"/>
              </w:placeholder>
              <w:temporary/>
              <w:showingPlcHdr/>
              <w15:appearance w15:val="hidden"/>
            </w:sdtPr>
            <w:sdtContent>
              <w:p w14:paraId="0D905E7A" w14:textId="77777777" w:rsidR="008E2197" w:rsidRDefault="008E2197" w:rsidP="008E2197">
                <w:pPr>
                  <w:pStyle w:val="Heading1"/>
                </w:pPr>
                <w:r w:rsidRPr="00904364">
                  <w:rPr>
                    <w:sz w:val="36"/>
                    <w:szCs w:val="36"/>
                  </w:rPr>
                  <w:t>Education</w:t>
                </w:r>
              </w:p>
            </w:sdtContent>
          </w:sdt>
          <w:p w14:paraId="76852ED5" w14:textId="77777777" w:rsidR="008E2197" w:rsidRPr="00904364" w:rsidRDefault="00CB2CC4" w:rsidP="008E2197">
            <w:pPr>
              <w:pStyle w:val="Heading2"/>
              <w:rPr>
                <w:sz w:val="24"/>
                <w:szCs w:val="24"/>
              </w:rPr>
            </w:pPr>
            <w:r w:rsidRPr="00904364">
              <w:rPr>
                <w:sz w:val="24"/>
                <w:szCs w:val="24"/>
              </w:rPr>
              <w:t>Certificate, Full Stack Web Development</w:t>
            </w:r>
          </w:p>
          <w:p w14:paraId="6E628A47" w14:textId="77777777" w:rsidR="00552F9B" w:rsidRPr="00904364" w:rsidRDefault="00CB2CC4" w:rsidP="00552F9B">
            <w:pPr>
              <w:pStyle w:val="Heading4"/>
              <w:rPr>
                <w:sz w:val="22"/>
                <w:szCs w:val="22"/>
              </w:rPr>
            </w:pPr>
            <w:r w:rsidRPr="00904364">
              <w:rPr>
                <w:sz w:val="22"/>
                <w:szCs w:val="22"/>
              </w:rPr>
              <w:t>University of Washington Coding Boot Camp</w:t>
            </w:r>
          </w:p>
          <w:p w14:paraId="555FAB05" w14:textId="77777777" w:rsidR="00552F9B" w:rsidRPr="00904364" w:rsidRDefault="00CB2CC4" w:rsidP="00552F9B">
            <w:pPr>
              <w:rPr>
                <w:sz w:val="22"/>
                <w:szCs w:val="22"/>
              </w:rPr>
            </w:pPr>
            <w:r w:rsidRPr="00904364">
              <w:rPr>
                <w:sz w:val="22"/>
                <w:szCs w:val="22"/>
              </w:rPr>
              <w:t>2019 – 2020</w:t>
            </w:r>
          </w:p>
          <w:p w14:paraId="5230C7F1" w14:textId="77777777" w:rsidR="0070601D" w:rsidRPr="00904364" w:rsidRDefault="0070601D" w:rsidP="00552F9B">
            <w:pPr>
              <w:pStyle w:val="Heading2"/>
              <w:rPr>
                <w:sz w:val="24"/>
                <w:szCs w:val="24"/>
              </w:rPr>
            </w:pPr>
            <w:r w:rsidRPr="00904364">
              <w:rPr>
                <w:sz w:val="24"/>
                <w:szCs w:val="24"/>
              </w:rPr>
              <w:t>BA, Business Administration</w:t>
            </w:r>
          </w:p>
          <w:p w14:paraId="34733C52" w14:textId="77777777" w:rsidR="00552F9B" w:rsidRPr="00904364" w:rsidRDefault="00904364" w:rsidP="00552F9B">
            <w:pPr>
              <w:pStyle w:val="Heading2"/>
              <w:rPr>
                <w:sz w:val="24"/>
                <w:szCs w:val="24"/>
              </w:rPr>
            </w:pPr>
            <w:r w:rsidRPr="00904364">
              <w:rPr>
                <w:sz w:val="24"/>
                <w:szCs w:val="24"/>
              </w:rPr>
              <w:t xml:space="preserve">&amp; </w:t>
            </w:r>
            <w:r w:rsidR="0070601D" w:rsidRPr="00904364">
              <w:rPr>
                <w:sz w:val="24"/>
                <w:szCs w:val="24"/>
              </w:rPr>
              <w:t>minor Entrepreneurship &amp; Innovation</w:t>
            </w:r>
          </w:p>
          <w:p w14:paraId="43DDF27A" w14:textId="77777777" w:rsidR="00552F9B" w:rsidRPr="00904364" w:rsidRDefault="0070601D" w:rsidP="00552F9B">
            <w:pPr>
              <w:pStyle w:val="Heading4"/>
              <w:rPr>
                <w:sz w:val="22"/>
                <w:szCs w:val="22"/>
              </w:rPr>
            </w:pPr>
            <w:r w:rsidRPr="00904364">
              <w:rPr>
                <w:sz w:val="22"/>
                <w:szCs w:val="22"/>
              </w:rPr>
              <w:t>Seattle University</w:t>
            </w:r>
          </w:p>
          <w:p w14:paraId="34AC003F" w14:textId="77777777" w:rsidR="00552F9B" w:rsidRPr="00552F9B" w:rsidRDefault="0070601D" w:rsidP="00552F9B">
            <w:r w:rsidRPr="00904364">
              <w:rPr>
                <w:sz w:val="22"/>
                <w:szCs w:val="22"/>
              </w:rPr>
              <w:t>2012</w:t>
            </w:r>
          </w:p>
        </w:tc>
        <w:tc>
          <w:tcPr>
            <w:tcW w:w="270" w:type="dxa"/>
            <w:tcBorders>
              <w:left w:val="single" w:sz="4" w:space="0" w:color="D9D9D9" w:themeColor="background1" w:themeShade="D9"/>
            </w:tcBorders>
          </w:tcPr>
          <w:p w14:paraId="45924721" w14:textId="77777777" w:rsidR="00144072" w:rsidRPr="00997E86" w:rsidRDefault="00144072" w:rsidP="00144072">
            <w:pPr>
              <w:pStyle w:val="Heading1"/>
            </w:pPr>
          </w:p>
        </w:tc>
        <w:tc>
          <w:tcPr>
            <w:tcW w:w="6390" w:type="dxa"/>
            <w:gridSpan w:val="2"/>
          </w:tcPr>
          <w:p w14:paraId="17BF9974" w14:textId="77777777" w:rsidR="00144072" w:rsidRPr="00AE38B2" w:rsidRDefault="00CB2CC4" w:rsidP="00144072">
            <w:pPr>
              <w:pStyle w:val="Heading1"/>
              <w:rPr>
                <w:sz w:val="36"/>
                <w:szCs w:val="36"/>
              </w:rPr>
            </w:pPr>
            <w:r w:rsidRPr="00AE38B2">
              <w:rPr>
                <w:sz w:val="36"/>
                <w:szCs w:val="36"/>
              </w:rPr>
              <w:t>PROJECTS</w:t>
            </w:r>
          </w:p>
          <w:p w14:paraId="2C6EB02A" w14:textId="77777777" w:rsidR="00552F9B" w:rsidRPr="00AE38B2" w:rsidRDefault="0070601D" w:rsidP="00552F9B">
            <w:pPr>
              <w:pStyle w:val="Heading3"/>
              <w:rPr>
                <w:b/>
                <w:bCs/>
                <w:sz w:val="28"/>
                <w:szCs w:val="28"/>
              </w:rPr>
            </w:pPr>
            <w:r w:rsidRPr="00AE38B2">
              <w:rPr>
                <w:b/>
                <w:bCs/>
                <w:sz w:val="28"/>
                <w:szCs w:val="28"/>
              </w:rPr>
              <w:t>Adopt-A-Pet</w:t>
            </w:r>
          </w:p>
          <w:p w14:paraId="2D68F780" w14:textId="77777777" w:rsidR="004103C0" w:rsidRPr="00AE38B2" w:rsidRDefault="00C9537D" w:rsidP="004103C0">
            <w:pPr>
              <w:pStyle w:val="Heading5"/>
              <w:rPr>
                <w:color w:val="1D3251" w:themeColor="accent1"/>
                <w:sz w:val="22"/>
                <w:szCs w:val="22"/>
              </w:rPr>
            </w:pPr>
            <w:hyperlink r:id="rId31" w:history="1">
              <w:r w:rsidRPr="00AE38B2">
                <w:rPr>
                  <w:rStyle w:val="Hyperlink"/>
                  <w:color w:val="1D3251" w:themeColor="accent1"/>
                  <w:sz w:val="22"/>
                  <w:szCs w:val="22"/>
                </w:rPr>
                <w:t>https://rachelrohrbach.github.io/pet-adoption/</w:t>
              </w:r>
            </w:hyperlink>
          </w:p>
          <w:p w14:paraId="2EEBC4D7" w14:textId="4C1A1ED4" w:rsidR="00C9537D" w:rsidRPr="00AE38B2" w:rsidRDefault="00C9537D" w:rsidP="00A6425D">
            <w:pPr>
              <w:pStyle w:val="JobDescription"/>
              <w:rPr>
                <w:color w:val="1D3251" w:themeColor="accent1"/>
                <w:sz w:val="20"/>
                <w:szCs w:val="20"/>
              </w:rPr>
            </w:pPr>
            <w:r w:rsidRPr="00AE38B2">
              <w:rPr>
                <w:color w:val="1D3251" w:themeColor="accent1"/>
                <w:sz w:val="20"/>
                <w:szCs w:val="20"/>
              </w:rPr>
              <w:t>This project is a</w:t>
            </w:r>
            <w:r w:rsidR="00AE38B2">
              <w:rPr>
                <w:color w:val="1D3251" w:themeColor="accent1"/>
                <w:sz w:val="20"/>
                <w:szCs w:val="20"/>
              </w:rPr>
              <w:t xml:space="preserve"> pet</w:t>
            </w:r>
            <w:r w:rsidRPr="00AE38B2">
              <w:rPr>
                <w:color w:val="1D3251" w:themeColor="accent1"/>
                <w:sz w:val="20"/>
                <w:szCs w:val="20"/>
              </w:rPr>
              <w:t xml:space="preserve"> adoption search and resources mapping website</w:t>
            </w:r>
            <w:r w:rsidR="00AE38B2">
              <w:rPr>
                <w:color w:val="1D3251" w:themeColor="accent1"/>
                <w:sz w:val="20"/>
                <w:szCs w:val="20"/>
              </w:rPr>
              <w:t xml:space="preserve"> that:</w:t>
            </w:r>
            <w:r w:rsidRPr="00AE38B2">
              <w:rPr>
                <w:color w:val="1D3251" w:themeColor="accent1"/>
                <w:sz w:val="20"/>
                <w:szCs w:val="20"/>
              </w:rPr>
              <w:t xml:space="preserve"> </w:t>
            </w:r>
          </w:p>
          <w:p w14:paraId="25EB2FB1" w14:textId="546E60A2" w:rsidR="00C9537D" w:rsidRPr="00AE38B2" w:rsidRDefault="00AE38B2" w:rsidP="00C9537D">
            <w:pPr>
              <w:pStyle w:val="ListBullet"/>
              <w:rPr>
                <w:color w:val="1D3251" w:themeColor="accent1"/>
                <w:sz w:val="20"/>
                <w:szCs w:val="20"/>
              </w:rPr>
            </w:pPr>
            <w:r>
              <w:rPr>
                <w:color w:val="1D3251" w:themeColor="accent1"/>
                <w:sz w:val="20"/>
                <w:szCs w:val="20"/>
              </w:rPr>
              <w:t>U</w:t>
            </w:r>
            <w:r w:rsidR="00C9537D" w:rsidRPr="00AE38B2">
              <w:rPr>
                <w:color w:val="1D3251" w:themeColor="accent1"/>
                <w:sz w:val="20"/>
                <w:szCs w:val="20"/>
              </w:rPr>
              <w:t>tilizes user input to search RescueGroups.org API for cats and dogs available for adoption</w:t>
            </w:r>
          </w:p>
          <w:p w14:paraId="4A916CFF" w14:textId="77777777" w:rsidR="00C9537D" w:rsidRPr="00AE38B2" w:rsidRDefault="00C9537D" w:rsidP="00C9537D">
            <w:pPr>
              <w:pStyle w:val="ListBullet"/>
              <w:rPr>
                <w:color w:val="1D3251" w:themeColor="accent1"/>
                <w:sz w:val="20"/>
                <w:szCs w:val="20"/>
              </w:rPr>
            </w:pPr>
            <w:r w:rsidRPr="00AE38B2">
              <w:rPr>
                <w:color w:val="1D3251" w:themeColor="accent1"/>
                <w:sz w:val="20"/>
                <w:szCs w:val="20"/>
              </w:rPr>
              <w:t>Retrieves the data in a JSON format and dynamically updates the HTML &amp; CSS via JavaScript and jQuery to display search results</w:t>
            </w:r>
          </w:p>
          <w:p w14:paraId="480F485B" w14:textId="77777777" w:rsidR="00C9537D" w:rsidRPr="00AE38B2" w:rsidRDefault="00C9537D" w:rsidP="00C9537D">
            <w:pPr>
              <w:pStyle w:val="ListBullet"/>
              <w:rPr>
                <w:color w:val="1D3251" w:themeColor="accent1"/>
                <w:sz w:val="20"/>
                <w:szCs w:val="20"/>
              </w:rPr>
            </w:pPr>
            <w:r w:rsidRPr="00AE38B2">
              <w:rPr>
                <w:color w:val="1D3251" w:themeColor="accent1"/>
                <w:sz w:val="20"/>
                <w:szCs w:val="20"/>
              </w:rPr>
              <w:t>Uses the Google Maps JavaScript API to offer users pet resources based on location</w:t>
            </w:r>
          </w:p>
          <w:p w14:paraId="0D579D1C" w14:textId="77777777" w:rsidR="00C9537D" w:rsidRPr="00AE38B2" w:rsidRDefault="00C9537D" w:rsidP="00A6425D">
            <w:pPr>
              <w:pStyle w:val="JobDescription"/>
              <w:rPr>
                <w:rStyle w:val="JobDescriptionChar"/>
                <w:color w:val="1D3251" w:themeColor="accent1"/>
              </w:rPr>
            </w:pPr>
          </w:p>
          <w:p w14:paraId="7532EAAC" w14:textId="77777777" w:rsidR="00A6425D" w:rsidRPr="00AE38B2" w:rsidRDefault="000E298B" w:rsidP="00A6425D">
            <w:pPr>
              <w:pStyle w:val="Heading3"/>
              <w:rPr>
                <w:b/>
                <w:bCs/>
                <w:sz w:val="28"/>
                <w:szCs w:val="28"/>
              </w:rPr>
            </w:pPr>
            <w:r w:rsidRPr="00AE38B2">
              <w:rPr>
                <w:b/>
                <w:bCs/>
                <w:sz w:val="28"/>
                <w:szCs w:val="28"/>
              </w:rPr>
              <w:t>Code Quiz</w:t>
            </w:r>
          </w:p>
          <w:p w14:paraId="3D61CED5" w14:textId="305975B5" w:rsidR="00A6425D" w:rsidRPr="00AE38B2" w:rsidRDefault="00AE38B2" w:rsidP="00A6425D">
            <w:pPr>
              <w:pStyle w:val="Heading5"/>
              <w:rPr>
                <w:rStyle w:val="Hyperlink"/>
                <w:color w:val="1D3251" w:themeColor="accent1"/>
                <w:sz w:val="22"/>
                <w:szCs w:val="22"/>
              </w:rPr>
            </w:pPr>
            <w:r w:rsidRPr="00AE38B2">
              <w:rPr>
                <w:color w:val="1D3251" w:themeColor="accent1"/>
                <w:sz w:val="22"/>
                <w:szCs w:val="22"/>
              </w:rPr>
              <w:fldChar w:fldCharType="begin"/>
            </w:r>
            <w:r w:rsidRPr="00AE38B2">
              <w:rPr>
                <w:color w:val="1D3251" w:themeColor="accent1"/>
                <w:sz w:val="22"/>
                <w:szCs w:val="22"/>
              </w:rPr>
              <w:instrText xml:space="preserve"> HYPERLINK "https://rachelrohrbach.github.io/code-quiz/" </w:instrText>
            </w:r>
            <w:r w:rsidRPr="00AE38B2">
              <w:rPr>
                <w:color w:val="1D3251" w:themeColor="accent1"/>
                <w:sz w:val="22"/>
                <w:szCs w:val="22"/>
              </w:rPr>
            </w:r>
            <w:r w:rsidRPr="00AE38B2">
              <w:rPr>
                <w:color w:val="1D3251" w:themeColor="accent1"/>
                <w:sz w:val="22"/>
                <w:szCs w:val="22"/>
              </w:rPr>
              <w:fldChar w:fldCharType="separate"/>
            </w:r>
            <w:r w:rsidR="000E298B" w:rsidRPr="00AE38B2">
              <w:rPr>
                <w:rStyle w:val="Hyperlink"/>
                <w:color w:val="1D3251" w:themeColor="accent1"/>
                <w:sz w:val="22"/>
                <w:szCs w:val="22"/>
              </w:rPr>
              <w:t>https://rachelrohrbach.github.io/code-quiz/</w:t>
            </w:r>
          </w:p>
          <w:p w14:paraId="6C488F14" w14:textId="7D5079F4" w:rsidR="000E298B" w:rsidRPr="00AE38B2" w:rsidRDefault="00AE38B2" w:rsidP="000E298B">
            <w:pPr>
              <w:pStyle w:val="JobDescription"/>
              <w:rPr>
                <w:color w:val="1D3251" w:themeColor="accent1"/>
                <w:sz w:val="20"/>
                <w:szCs w:val="20"/>
              </w:rPr>
            </w:pPr>
            <w:r w:rsidRPr="00AE38B2">
              <w:rPr>
                <w:rFonts w:eastAsiaTheme="majorEastAsia" w:cstheme="majorBidi"/>
                <w:i/>
                <w:color w:val="1D3251" w:themeColor="accent1"/>
                <w:sz w:val="22"/>
                <w:szCs w:val="22"/>
              </w:rPr>
              <w:fldChar w:fldCharType="end"/>
            </w:r>
            <w:r w:rsidR="000E298B" w:rsidRPr="00AE38B2">
              <w:rPr>
                <w:color w:val="1D3251" w:themeColor="accent1"/>
                <w:sz w:val="20"/>
                <w:szCs w:val="20"/>
              </w:rPr>
              <w:t>This project is a timed quiz that tests the user’s code-based knowledge</w:t>
            </w:r>
          </w:p>
          <w:p w14:paraId="36A5D9F8" w14:textId="6D3ADA6F" w:rsidR="000E298B" w:rsidRPr="00AE38B2" w:rsidRDefault="00AE38B2" w:rsidP="000E298B">
            <w:pPr>
              <w:pStyle w:val="ListBullet"/>
              <w:rPr>
                <w:color w:val="1D3251" w:themeColor="accent1"/>
                <w:sz w:val="20"/>
                <w:szCs w:val="20"/>
              </w:rPr>
            </w:pPr>
            <w:r>
              <w:rPr>
                <w:color w:val="1D3251" w:themeColor="accent1"/>
                <w:sz w:val="20"/>
                <w:szCs w:val="20"/>
              </w:rPr>
              <w:t>It calculates the user’s score</w:t>
            </w:r>
            <w:r w:rsidR="000E298B" w:rsidRPr="00AE38B2">
              <w:rPr>
                <w:color w:val="1D3251" w:themeColor="accent1"/>
                <w:sz w:val="20"/>
                <w:szCs w:val="20"/>
              </w:rPr>
              <w:t xml:space="preserve"> by the time remaining. Answering quickly and correctly results in a higher score. Answering incorrectly results in a time penalty.</w:t>
            </w:r>
          </w:p>
          <w:p w14:paraId="13A7C18F" w14:textId="77777777" w:rsidR="00A6425D" w:rsidRPr="00AE38B2" w:rsidRDefault="000E298B" w:rsidP="000E298B">
            <w:pPr>
              <w:pStyle w:val="ListBullet"/>
              <w:rPr>
                <w:color w:val="1D3251" w:themeColor="accent1"/>
              </w:rPr>
            </w:pPr>
            <w:r w:rsidRPr="00AE38B2">
              <w:rPr>
                <w:color w:val="1D3251" w:themeColor="accent1"/>
                <w:sz w:val="20"/>
                <w:szCs w:val="20"/>
              </w:rPr>
              <w:t>When the timer runs out and/or all questions are answered, the user inputs their initials to save the score locally on a high score list with up to 10 of the highest scores.</w:t>
            </w:r>
            <w:r w:rsidRPr="00AE38B2">
              <w:rPr>
                <w:color w:val="1D3251" w:themeColor="accent1"/>
              </w:rPr>
              <w:t xml:space="preserve"> </w:t>
            </w:r>
          </w:p>
        </w:tc>
      </w:tr>
    </w:tbl>
    <w:p w14:paraId="4F4645A3" w14:textId="77777777" w:rsidR="005A20B8" w:rsidRDefault="005A20B8"/>
    <w:sectPr w:rsidR="005A20B8" w:rsidSect="00C777FF">
      <w:headerReference w:type="default" r:id="rId32"/>
      <w:footerReference w:type="default" r:id="rId33"/>
      <w:pgSz w:w="12240" w:h="15840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2D3557" w14:textId="77777777" w:rsidR="0081310B" w:rsidRDefault="0081310B" w:rsidP="00B21D64">
      <w:pPr>
        <w:spacing w:after="0" w:line="240" w:lineRule="auto"/>
      </w:pPr>
      <w:r>
        <w:separator/>
      </w:r>
    </w:p>
  </w:endnote>
  <w:endnote w:type="continuationSeparator" w:id="0">
    <w:p w14:paraId="4F27CE7C" w14:textId="77777777" w:rsidR="0081310B" w:rsidRDefault="0081310B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4D8145" w14:textId="77777777" w:rsidR="00E61E28" w:rsidRDefault="00E61E2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BC6593" wp14:editId="3A91758B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3B0F17" id="Rectangle 8" o:spid="_x0000_s1026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FBC371" w14:textId="77777777" w:rsidR="0081310B" w:rsidRDefault="0081310B" w:rsidP="00B21D64">
      <w:pPr>
        <w:spacing w:after="0" w:line="240" w:lineRule="auto"/>
      </w:pPr>
      <w:r>
        <w:separator/>
      </w:r>
    </w:p>
  </w:footnote>
  <w:footnote w:type="continuationSeparator" w:id="0">
    <w:p w14:paraId="1D3D178F" w14:textId="77777777" w:rsidR="0081310B" w:rsidRDefault="0081310B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C93C3B" w14:textId="77777777" w:rsidR="00E61E28" w:rsidRDefault="00E61E28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05DE734E" wp14:editId="41FA2724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73229B5" id="Group 129" o:spid="_x0000_s1026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64A31"/>
    <w:multiLevelType w:val="hybridMultilevel"/>
    <w:tmpl w:val="EFCCF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3CF2105"/>
    <w:multiLevelType w:val="multilevel"/>
    <w:tmpl w:val="9D984FD2"/>
    <w:numStyleLink w:val="BullettedList"/>
  </w:abstractNum>
  <w:abstractNum w:abstractNumId="5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3"/>
  </w:num>
  <w:num w:numId="5">
    <w:abstractNumId w:val="5"/>
  </w:num>
  <w:num w:numId="6">
    <w:abstractNumId w:val="8"/>
  </w:num>
  <w:num w:numId="7">
    <w:abstractNumId w:val="0"/>
  </w:num>
  <w:num w:numId="8">
    <w:abstractNumId w:val="1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C4"/>
    <w:rsid w:val="000161E1"/>
    <w:rsid w:val="00021303"/>
    <w:rsid w:val="000E298B"/>
    <w:rsid w:val="00107E81"/>
    <w:rsid w:val="00144072"/>
    <w:rsid w:val="0021475C"/>
    <w:rsid w:val="00305DBD"/>
    <w:rsid w:val="003C0BB5"/>
    <w:rsid w:val="004067B9"/>
    <w:rsid w:val="004103C0"/>
    <w:rsid w:val="00452292"/>
    <w:rsid w:val="004865C2"/>
    <w:rsid w:val="004B4147"/>
    <w:rsid w:val="00552F9B"/>
    <w:rsid w:val="005636A7"/>
    <w:rsid w:val="005A20B8"/>
    <w:rsid w:val="005B7DB3"/>
    <w:rsid w:val="0061400D"/>
    <w:rsid w:val="00621B5C"/>
    <w:rsid w:val="006C2DFF"/>
    <w:rsid w:val="0070601D"/>
    <w:rsid w:val="00743AD4"/>
    <w:rsid w:val="007571B5"/>
    <w:rsid w:val="007772B1"/>
    <w:rsid w:val="0081310B"/>
    <w:rsid w:val="008424CE"/>
    <w:rsid w:val="00890F1A"/>
    <w:rsid w:val="008E2197"/>
    <w:rsid w:val="00904364"/>
    <w:rsid w:val="009232E4"/>
    <w:rsid w:val="00997E86"/>
    <w:rsid w:val="009B7D45"/>
    <w:rsid w:val="00A023A3"/>
    <w:rsid w:val="00A21AF8"/>
    <w:rsid w:val="00A6425D"/>
    <w:rsid w:val="00A96376"/>
    <w:rsid w:val="00AE38B2"/>
    <w:rsid w:val="00B03ED5"/>
    <w:rsid w:val="00B21D64"/>
    <w:rsid w:val="00B73E22"/>
    <w:rsid w:val="00BB7CE4"/>
    <w:rsid w:val="00BC33C3"/>
    <w:rsid w:val="00BF0DAF"/>
    <w:rsid w:val="00C05345"/>
    <w:rsid w:val="00C344AA"/>
    <w:rsid w:val="00C37B1A"/>
    <w:rsid w:val="00C777FF"/>
    <w:rsid w:val="00C9537D"/>
    <w:rsid w:val="00CB2CC4"/>
    <w:rsid w:val="00CD2FD2"/>
    <w:rsid w:val="00D12DFD"/>
    <w:rsid w:val="00D62B7E"/>
    <w:rsid w:val="00E6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63BEA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character" w:styleId="Hyperlink">
    <w:name w:val="Hyperlink"/>
    <w:basedOn w:val="DefaultParagraphFont"/>
    <w:uiPriority w:val="99"/>
    <w:unhideWhenUsed/>
    <w:rsid w:val="00CB2CC4"/>
    <w:rPr>
      <w:color w:val="FE006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C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2CC4"/>
    <w:rPr>
      <w:color w:val="FE0066" w:themeColor="followedHyperlink"/>
      <w:u w:val="single"/>
    </w:rPr>
  </w:style>
  <w:style w:type="paragraph" w:styleId="NoSpacing">
    <w:name w:val="No Spacing"/>
    <w:uiPriority w:val="1"/>
    <w:qFormat/>
    <w:rsid w:val="000E298B"/>
    <w:pPr>
      <w:spacing w:after="0" w:line="240" w:lineRule="auto"/>
    </w:pPr>
    <w:rPr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diagramData" Target="diagrams/data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5" Type="http://schemas.openxmlformats.org/officeDocument/2006/relationships/image" Target="media/image14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://www.linkedin.com/in/rachelrohrbach" TargetMode="External"/><Relationship Id="rId29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24" Type="http://schemas.openxmlformats.org/officeDocument/2006/relationships/image" Target="media/image13.svg"/><Relationship Id="rId32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diagramQuickStyle" Target="diagrams/quickStyle1.xml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yperlink" Target="https://rachelrohrbach.github.io/pet-adoption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Relationship Id="rId22" Type="http://schemas.openxmlformats.org/officeDocument/2006/relationships/hyperlink" Target="https://github.com/rachelrohrbach" TargetMode="External"/><Relationship Id="rId27" Type="http://schemas.openxmlformats.org/officeDocument/2006/relationships/diagramLayout" Target="diagrams/layout1.xml"/><Relationship Id="rId30" Type="http://schemas.microsoft.com/office/2007/relationships/diagramDrawing" Target="diagrams/drawing1.xml"/><Relationship Id="rId35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%20Rohrbach\AppData\Roaming\Microsoft\Templates\Modern%20initials%20resum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A73167A-71ED-4B13-9C6F-CC4B8D8C60CA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220FAEF-5F74-4543-A793-E139AAD76FF2}">
      <dgm:prSet phldrT="[Text]"/>
      <dgm:spPr/>
      <dgm:t>
        <a:bodyPr/>
        <a:lstStyle/>
        <a:p>
          <a:r>
            <a:rPr lang="en-US"/>
            <a:t>HTML</a:t>
          </a:r>
        </a:p>
      </dgm:t>
    </dgm:pt>
    <dgm:pt modelId="{C9B3DB78-D80C-4D36-B6BA-FD953A902D37}" type="parTrans" cxnId="{28994E84-8BD7-4415-8954-8F69FD2ED80A}">
      <dgm:prSet/>
      <dgm:spPr/>
      <dgm:t>
        <a:bodyPr/>
        <a:lstStyle/>
        <a:p>
          <a:endParaRPr lang="en-US"/>
        </a:p>
      </dgm:t>
    </dgm:pt>
    <dgm:pt modelId="{43C740CF-73BF-4D28-989E-AED0EF9F6F93}" type="sibTrans" cxnId="{28994E84-8BD7-4415-8954-8F69FD2ED80A}">
      <dgm:prSet/>
      <dgm:spPr/>
      <dgm:t>
        <a:bodyPr/>
        <a:lstStyle/>
        <a:p>
          <a:endParaRPr lang="en-US"/>
        </a:p>
      </dgm:t>
    </dgm:pt>
    <dgm:pt modelId="{814DA530-3BA4-4DD5-A958-0FDE0196BDCB}">
      <dgm:prSet phldrT="[Text]"/>
      <dgm:spPr/>
      <dgm:t>
        <a:bodyPr/>
        <a:lstStyle/>
        <a:p>
          <a:r>
            <a:rPr lang="en-US"/>
            <a:t>CSS</a:t>
          </a:r>
        </a:p>
      </dgm:t>
    </dgm:pt>
    <dgm:pt modelId="{23336CCD-4F96-467C-9FC1-6E4FF43069A8}" type="parTrans" cxnId="{30373F3D-7606-4F4D-8EB2-1E83FEA2F0F5}">
      <dgm:prSet/>
      <dgm:spPr/>
      <dgm:t>
        <a:bodyPr/>
        <a:lstStyle/>
        <a:p>
          <a:endParaRPr lang="en-US"/>
        </a:p>
      </dgm:t>
    </dgm:pt>
    <dgm:pt modelId="{303180C7-6D7B-4C64-BD1B-5A9D84A7CF92}" type="sibTrans" cxnId="{30373F3D-7606-4F4D-8EB2-1E83FEA2F0F5}">
      <dgm:prSet/>
      <dgm:spPr/>
      <dgm:t>
        <a:bodyPr/>
        <a:lstStyle/>
        <a:p>
          <a:endParaRPr lang="en-US"/>
        </a:p>
      </dgm:t>
    </dgm:pt>
    <dgm:pt modelId="{0439DEDC-6FB4-433B-A2BA-FBF3D449EF1A}">
      <dgm:prSet phldrT="[Text]"/>
      <dgm:spPr/>
      <dgm:t>
        <a:bodyPr/>
        <a:lstStyle/>
        <a:p>
          <a:r>
            <a:rPr lang="en-US"/>
            <a:t>Git</a:t>
          </a:r>
        </a:p>
      </dgm:t>
    </dgm:pt>
    <dgm:pt modelId="{B8D5F24B-4732-4F50-9BEB-C4272E2441F6}" type="parTrans" cxnId="{95AB20BD-07EF-4D2C-854C-3F6657D669D0}">
      <dgm:prSet/>
      <dgm:spPr/>
      <dgm:t>
        <a:bodyPr/>
        <a:lstStyle/>
        <a:p>
          <a:endParaRPr lang="en-US"/>
        </a:p>
      </dgm:t>
    </dgm:pt>
    <dgm:pt modelId="{A0059EFE-D6ED-48D9-9A19-83A856E82C77}" type="sibTrans" cxnId="{95AB20BD-07EF-4D2C-854C-3F6657D669D0}">
      <dgm:prSet/>
      <dgm:spPr/>
      <dgm:t>
        <a:bodyPr/>
        <a:lstStyle/>
        <a:p>
          <a:endParaRPr lang="en-US"/>
        </a:p>
      </dgm:t>
    </dgm:pt>
    <dgm:pt modelId="{02AA2F89-8E63-43AC-AB60-4FEA6FFCBC05}">
      <dgm:prSet phldrT="[Text]"/>
      <dgm:spPr/>
      <dgm:t>
        <a:bodyPr/>
        <a:lstStyle/>
        <a:p>
          <a:r>
            <a:rPr lang="en-US"/>
            <a:t>JavaScript</a:t>
          </a:r>
        </a:p>
      </dgm:t>
    </dgm:pt>
    <dgm:pt modelId="{5C374A2B-9462-4F8D-80DB-ABD0F3684512}" type="parTrans" cxnId="{DC046118-BE7D-44D8-ABC4-2B66F5A751F3}">
      <dgm:prSet/>
      <dgm:spPr/>
      <dgm:t>
        <a:bodyPr/>
        <a:lstStyle/>
        <a:p>
          <a:endParaRPr lang="en-US"/>
        </a:p>
      </dgm:t>
    </dgm:pt>
    <dgm:pt modelId="{9F1A0442-1A03-43D4-9FEF-CF52CC48810C}" type="sibTrans" cxnId="{DC046118-BE7D-44D8-ABC4-2B66F5A751F3}">
      <dgm:prSet/>
      <dgm:spPr/>
      <dgm:t>
        <a:bodyPr/>
        <a:lstStyle/>
        <a:p>
          <a:endParaRPr lang="en-US"/>
        </a:p>
      </dgm:t>
    </dgm:pt>
    <dgm:pt modelId="{32C39F84-AB66-4E0C-84DD-3518A63C4BB4}">
      <dgm:prSet phldrT="[Text]"/>
      <dgm:spPr/>
      <dgm:t>
        <a:bodyPr/>
        <a:lstStyle/>
        <a:p>
          <a:r>
            <a:rPr lang="en-US"/>
            <a:t>jQuery</a:t>
          </a:r>
        </a:p>
      </dgm:t>
    </dgm:pt>
    <dgm:pt modelId="{F9A3B8EB-6566-4D72-AE21-61130C296D3B}" type="parTrans" cxnId="{EA3202A6-44FD-48FE-853F-2931919CFB00}">
      <dgm:prSet/>
      <dgm:spPr/>
      <dgm:t>
        <a:bodyPr/>
        <a:lstStyle/>
        <a:p>
          <a:endParaRPr lang="en-US"/>
        </a:p>
      </dgm:t>
    </dgm:pt>
    <dgm:pt modelId="{44AFD709-5F7F-4660-8E52-87FB5A5D1895}" type="sibTrans" cxnId="{EA3202A6-44FD-48FE-853F-2931919CFB00}">
      <dgm:prSet/>
      <dgm:spPr/>
      <dgm:t>
        <a:bodyPr/>
        <a:lstStyle/>
        <a:p>
          <a:endParaRPr lang="en-US"/>
        </a:p>
      </dgm:t>
    </dgm:pt>
    <dgm:pt modelId="{9128F669-6B8C-4B93-A819-445C20ED7480}">
      <dgm:prSet phldrT="[Text]"/>
      <dgm:spPr/>
      <dgm:t>
        <a:bodyPr/>
        <a:lstStyle/>
        <a:p>
          <a:r>
            <a:rPr lang="en-US"/>
            <a:t>Bootstrap</a:t>
          </a:r>
        </a:p>
      </dgm:t>
    </dgm:pt>
    <dgm:pt modelId="{FF6AD7ED-5CEF-40E7-BE24-D1651AE0C83F}" type="parTrans" cxnId="{3CD5DEC7-E4C3-4C3F-93B2-5D68D02AC5EB}">
      <dgm:prSet/>
      <dgm:spPr/>
      <dgm:t>
        <a:bodyPr/>
        <a:lstStyle/>
        <a:p>
          <a:endParaRPr lang="en-US"/>
        </a:p>
      </dgm:t>
    </dgm:pt>
    <dgm:pt modelId="{26D41BF6-8FD2-4ED5-B060-AF18F6EE112B}" type="sibTrans" cxnId="{3CD5DEC7-E4C3-4C3F-93B2-5D68D02AC5EB}">
      <dgm:prSet/>
      <dgm:spPr/>
      <dgm:t>
        <a:bodyPr/>
        <a:lstStyle/>
        <a:p>
          <a:endParaRPr lang="en-US"/>
        </a:p>
      </dgm:t>
    </dgm:pt>
    <dgm:pt modelId="{49D9C5DF-7CD3-46C6-97EE-F31259BEA1EB}" type="pres">
      <dgm:prSet presAssocID="{BA73167A-71ED-4B13-9C6F-CC4B8D8C60CA}" presName="diagram" presStyleCnt="0">
        <dgm:presLayoutVars>
          <dgm:dir/>
          <dgm:resizeHandles val="exact"/>
        </dgm:presLayoutVars>
      </dgm:prSet>
      <dgm:spPr/>
    </dgm:pt>
    <dgm:pt modelId="{375DC604-F5EF-43B2-A138-93409544C6EB}" type="pres">
      <dgm:prSet presAssocID="{B220FAEF-5F74-4543-A793-E139AAD76FF2}" presName="node" presStyleLbl="node1" presStyleIdx="0" presStyleCnt="6" custScaleX="39707" custScaleY="33089" custLinFactNeighborX="-500">
        <dgm:presLayoutVars>
          <dgm:bulletEnabled val="1"/>
        </dgm:presLayoutVars>
      </dgm:prSet>
      <dgm:spPr/>
    </dgm:pt>
    <dgm:pt modelId="{F1011FE5-6E87-49DD-9D56-D112A09BD4AF}" type="pres">
      <dgm:prSet presAssocID="{43C740CF-73BF-4D28-989E-AED0EF9F6F93}" presName="sibTrans" presStyleCnt="0"/>
      <dgm:spPr/>
    </dgm:pt>
    <dgm:pt modelId="{3D892ADD-05CC-4D6D-8636-0279E880ECBB}" type="pres">
      <dgm:prSet presAssocID="{814DA530-3BA4-4DD5-A958-0FDE0196BDCB}" presName="node" presStyleLbl="node1" presStyleIdx="1" presStyleCnt="6" custScaleX="39707" custScaleY="33089" custLinFactNeighborX="-500" custLinFactNeighborY="-15">
        <dgm:presLayoutVars>
          <dgm:bulletEnabled val="1"/>
        </dgm:presLayoutVars>
      </dgm:prSet>
      <dgm:spPr/>
    </dgm:pt>
    <dgm:pt modelId="{6381BF74-1B6C-40C1-BDC3-9EABD53B149E}" type="pres">
      <dgm:prSet presAssocID="{303180C7-6D7B-4C64-BD1B-5A9D84A7CF92}" presName="sibTrans" presStyleCnt="0"/>
      <dgm:spPr/>
    </dgm:pt>
    <dgm:pt modelId="{97BC09F0-A2D1-4D87-9D56-71A284285672}" type="pres">
      <dgm:prSet presAssocID="{02AA2F89-8E63-43AC-AB60-4FEA6FFCBC05}" presName="node" presStyleLbl="node1" presStyleIdx="2" presStyleCnt="6" custScaleX="39707" custScaleY="33089">
        <dgm:presLayoutVars>
          <dgm:bulletEnabled val="1"/>
        </dgm:presLayoutVars>
      </dgm:prSet>
      <dgm:spPr/>
    </dgm:pt>
    <dgm:pt modelId="{0356083B-8B1C-4083-B264-C421BDBC3322}" type="pres">
      <dgm:prSet presAssocID="{9F1A0442-1A03-43D4-9FEF-CF52CC48810C}" presName="sibTrans" presStyleCnt="0"/>
      <dgm:spPr/>
    </dgm:pt>
    <dgm:pt modelId="{C503FBB8-5B52-4841-83A8-263F847182C5}" type="pres">
      <dgm:prSet presAssocID="{32C39F84-AB66-4E0C-84DD-3518A63C4BB4}" presName="node" presStyleLbl="node1" presStyleIdx="3" presStyleCnt="6" custScaleX="39707" custScaleY="33089">
        <dgm:presLayoutVars>
          <dgm:bulletEnabled val="1"/>
        </dgm:presLayoutVars>
      </dgm:prSet>
      <dgm:spPr/>
    </dgm:pt>
    <dgm:pt modelId="{2F32D51B-7A2B-4984-A11C-8B769EBA21BE}" type="pres">
      <dgm:prSet presAssocID="{44AFD709-5F7F-4660-8E52-87FB5A5D1895}" presName="sibTrans" presStyleCnt="0"/>
      <dgm:spPr/>
    </dgm:pt>
    <dgm:pt modelId="{73DB9E83-A680-4D4B-A2CE-EEDC72C4E633}" type="pres">
      <dgm:prSet presAssocID="{0439DEDC-6FB4-433B-A2BA-FBF3D449EF1A}" presName="node" presStyleLbl="node1" presStyleIdx="4" presStyleCnt="6" custScaleX="39707" custScaleY="33089" custLinFactNeighborX="-337" custLinFactNeighborY="-1126">
        <dgm:presLayoutVars>
          <dgm:bulletEnabled val="1"/>
        </dgm:presLayoutVars>
      </dgm:prSet>
      <dgm:spPr/>
    </dgm:pt>
    <dgm:pt modelId="{3C3E08EB-F762-4338-B78E-B5BE0833A97C}" type="pres">
      <dgm:prSet presAssocID="{A0059EFE-D6ED-48D9-9A19-83A856E82C77}" presName="sibTrans" presStyleCnt="0"/>
      <dgm:spPr/>
    </dgm:pt>
    <dgm:pt modelId="{DC3D7E8A-E197-4B62-9455-4459C3C2163D}" type="pres">
      <dgm:prSet presAssocID="{9128F669-6B8C-4B93-A819-445C20ED7480}" presName="node" presStyleLbl="node1" presStyleIdx="5" presStyleCnt="6" custScaleX="39707" custScaleY="33089" custLinFactNeighborX="500" custLinFactNeighborY="-1722">
        <dgm:presLayoutVars>
          <dgm:bulletEnabled val="1"/>
        </dgm:presLayoutVars>
      </dgm:prSet>
      <dgm:spPr/>
    </dgm:pt>
  </dgm:ptLst>
  <dgm:cxnLst>
    <dgm:cxn modelId="{4D9AE600-4924-4A5B-933E-0BB8BE1AE80B}" type="presOf" srcId="{02AA2F89-8E63-43AC-AB60-4FEA6FFCBC05}" destId="{97BC09F0-A2D1-4D87-9D56-71A284285672}" srcOrd="0" destOrd="0" presId="urn:microsoft.com/office/officeart/2005/8/layout/default"/>
    <dgm:cxn modelId="{6E5E0404-8084-4376-A5D5-7588ED29EF5D}" type="presOf" srcId="{9128F669-6B8C-4B93-A819-445C20ED7480}" destId="{DC3D7E8A-E197-4B62-9455-4459C3C2163D}" srcOrd="0" destOrd="0" presId="urn:microsoft.com/office/officeart/2005/8/layout/default"/>
    <dgm:cxn modelId="{E35A6B0B-EA06-43DD-B05E-9F98CEA8C156}" type="presOf" srcId="{32C39F84-AB66-4E0C-84DD-3518A63C4BB4}" destId="{C503FBB8-5B52-4841-83A8-263F847182C5}" srcOrd="0" destOrd="0" presId="urn:microsoft.com/office/officeart/2005/8/layout/default"/>
    <dgm:cxn modelId="{8B3ED60B-F16E-49F1-A5D1-22FAF023BD95}" type="presOf" srcId="{B220FAEF-5F74-4543-A793-E139AAD76FF2}" destId="{375DC604-F5EF-43B2-A138-93409544C6EB}" srcOrd="0" destOrd="0" presId="urn:microsoft.com/office/officeart/2005/8/layout/default"/>
    <dgm:cxn modelId="{DC046118-BE7D-44D8-ABC4-2B66F5A751F3}" srcId="{BA73167A-71ED-4B13-9C6F-CC4B8D8C60CA}" destId="{02AA2F89-8E63-43AC-AB60-4FEA6FFCBC05}" srcOrd="2" destOrd="0" parTransId="{5C374A2B-9462-4F8D-80DB-ABD0F3684512}" sibTransId="{9F1A0442-1A03-43D4-9FEF-CF52CC48810C}"/>
    <dgm:cxn modelId="{30373F3D-7606-4F4D-8EB2-1E83FEA2F0F5}" srcId="{BA73167A-71ED-4B13-9C6F-CC4B8D8C60CA}" destId="{814DA530-3BA4-4DD5-A958-0FDE0196BDCB}" srcOrd="1" destOrd="0" parTransId="{23336CCD-4F96-467C-9FC1-6E4FF43069A8}" sibTransId="{303180C7-6D7B-4C64-BD1B-5A9D84A7CF92}"/>
    <dgm:cxn modelId="{28994E84-8BD7-4415-8954-8F69FD2ED80A}" srcId="{BA73167A-71ED-4B13-9C6F-CC4B8D8C60CA}" destId="{B220FAEF-5F74-4543-A793-E139AAD76FF2}" srcOrd="0" destOrd="0" parTransId="{C9B3DB78-D80C-4D36-B6BA-FD953A902D37}" sibTransId="{43C740CF-73BF-4D28-989E-AED0EF9F6F93}"/>
    <dgm:cxn modelId="{1F5B6B8F-1B9A-474D-8A66-EC11C75B0B56}" type="presOf" srcId="{814DA530-3BA4-4DD5-A958-0FDE0196BDCB}" destId="{3D892ADD-05CC-4D6D-8636-0279E880ECBB}" srcOrd="0" destOrd="0" presId="urn:microsoft.com/office/officeart/2005/8/layout/default"/>
    <dgm:cxn modelId="{EA3202A6-44FD-48FE-853F-2931919CFB00}" srcId="{BA73167A-71ED-4B13-9C6F-CC4B8D8C60CA}" destId="{32C39F84-AB66-4E0C-84DD-3518A63C4BB4}" srcOrd="3" destOrd="0" parTransId="{F9A3B8EB-6566-4D72-AE21-61130C296D3B}" sibTransId="{44AFD709-5F7F-4660-8E52-87FB5A5D1895}"/>
    <dgm:cxn modelId="{DEA38FB2-DB60-4774-A117-6267C8DCD14A}" type="presOf" srcId="{0439DEDC-6FB4-433B-A2BA-FBF3D449EF1A}" destId="{73DB9E83-A680-4D4B-A2CE-EEDC72C4E633}" srcOrd="0" destOrd="0" presId="urn:microsoft.com/office/officeart/2005/8/layout/default"/>
    <dgm:cxn modelId="{95AB20BD-07EF-4D2C-854C-3F6657D669D0}" srcId="{BA73167A-71ED-4B13-9C6F-CC4B8D8C60CA}" destId="{0439DEDC-6FB4-433B-A2BA-FBF3D449EF1A}" srcOrd="4" destOrd="0" parTransId="{B8D5F24B-4732-4F50-9BEB-C4272E2441F6}" sibTransId="{A0059EFE-D6ED-48D9-9A19-83A856E82C77}"/>
    <dgm:cxn modelId="{1F9ECCC4-25CE-408F-A023-31664A45A6B3}" type="presOf" srcId="{BA73167A-71ED-4B13-9C6F-CC4B8D8C60CA}" destId="{49D9C5DF-7CD3-46C6-97EE-F31259BEA1EB}" srcOrd="0" destOrd="0" presId="urn:microsoft.com/office/officeart/2005/8/layout/default"/>
    <dgm:cxn modelId="{3CD5DEC7-E4C3-4C3F-93B2-5D68D02AC5EB}" srcId="{BA73167A-71ED-4B13-9C6F-CC4B8D8C60CA}" destId="{9128F669-6B8C-4B93-A819-445C20ED7480}" srcOrd="5" destOrd="0" parTransId="{FF6AD7ED-5CEF-40E7-BE24-D1651AE0C83F}" sibTransId="{26D41BF6-8FD2-4ED5-B060-AF18F6EE112B}"/>
    <dgm:cxn modelId="{FF2E82EA-62C9-41A7-8056-25FD0CBE716C}" type="presParOf" srcId="{49D9C5DF-7CD3-46C6-97EE-F31259BEA1EB}" destId="{375DC604-F5EF-43B2-A138-93409544C6EB}" srcOrd="0" destOrd="0" presId="urn:microsoft.com/office/officeart/2005/8/layout/default"/>
    <dgm:cxn modelId="{2A222AA6-2CCF-456C-9175-E759CF5DC728}" type="presParOf" srcId="{49D9C5DF-7CD3-46C6-97EE-F31259BEA1EB}" destId="{F1011FE5-6E87-49DD-9D56-D112A09BD4AF}" srcOrd="1" destOrd="0" presId="urn:microsoft.com/office/officeart/2005/8/layout/default"/>
    <dgm:cxn modelId="{925C2A23-4699-44B3-BF44-60F7445CD1C4}" type="presParOf" srcId="{49D9C5DF-7CD3-46C6-97EE-F31259BEA1EB}" destId="{3D892ADD-05CC-4D6D-8636-0279E880ECBB}" srcOrd="2" destOrd="0" presId="urn:microsoft.com/office/officeart/2005/8/layout/default"/>
    <dgm:cxn modelId="{CE3C69C5-CD86-4106-A5BE-285E9D2900EA}" type="presParOf" srcId="{49D9C5DF-7CD3-46C6-97EE-F31259BEA1EB}" destId="{6381BF74-1B6C-40C1-BDC3-9EABD53B149E}" srcOrd="3" destOrd="0" presId="urn:microsoft.com/office/officeart/2005/8/layout/default"/>
    <dgm:cxn modelId="{25967B1C-2FEB-4B53-A4D2-4B9ABF9A7BFD}" type="presParOf" srcId="{49D9C5DF-7CD3-46C6-97EE-F31259BEA1EB}" destId="{97BC09F0-A2D1-4D87-9D56-71A284285672}" srcOrd="4" destOrd="0" presId="urn:microsoft.com/office/officeart/2005/8/layout/default"/>
    <dgm:cxn modelId="{2BFA1602-A84A-4D1C-90AE-5C427387BD0E}" type="presParOf" srcId="{49D9C5DF-7CD3-46C6-97EE-F31259BEA1EB}" destId="{0356083B-8B1C-4083-B264-C421BDBC3322}" srcOrd="5" destOrd="0" presId="urn:microsoft.com/office/officeart/2005/8/layout/default"/>
    <dgm:cxn modelId="{DD24D255-6FFC-4ADB-9A52-59B3459BAAEF}" type="presParOf" srcId="{49D9C5DF-7CD3-46C6-97EE-F31259BEA1EB}" destId="{C503FBB8-5B52-4841-83A8-263F847182C5}" srcOrd="6" destOrd="0" presId="urn:microsoft.com/office/officeart/2005/8/layout/default"/>
    <dgm:cxn modelId="{0E1CE913-6063-4D30-8B2B-ACE74AFD5B94}" type="presParOf" srcId="{49D9C5DF-7CD3-46C6-97EE-F31259BEA1EB}" destId="{2F32D51B-7A2B-4984-A11C-8B769EBA21BE}" srcOrd="7" destOrd="0" presId="urn:microsoft.com/office/officeart/2005/8/layout/default"/>
    <dgm:cxn modelId="{3F165E97-ACC2-42BA-BD90-F7AD534A10C0}" type="presParOf" srcId="{49D9C5DF-7CD3-46C6-97EE-F31259BEA1EB}" destId="{73DB9E83-A680-4D4B-A2CE-EEDC72C4E633}" srcOrd="8" destOrd="0" presId="urn:microsoft.com/office/officeart/2005/8/layout/default"/>
    <dgm:cxn modelId="{7C65548A-3AE3-4561-B58C-4D1AA9A9AABF}" type="presParOf" srcId="{49D9C5DF-7CD3-46C6-97EE-F31259BEA1EB}" destId="{3C3E08EB-F762-4338-B78E-B5BE0833A97C}" srcOrd="9" destOrd="0" presId="urn:microsoft.com/office/officeart/2005/8/layout/default"/>
    <dgm:cxn modelId="{5AABECF7-A8FA-441F-ADC4-E9EB83F93A00}" type="presParOf" srcId="{49D9C5DF-7CD3-46C6-97EE-F31259BEA1EB}" destId="{DC3D7E8A-E197-4B62-9455-4459C3C2163D}" srcOrd="10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75DC604-F5EF-43B2-A138-93409544C6EB}">
      <dsp:nvSpPr>
        <dsp:cNvPr id="0" name=""/>
        <dsp:cNvSpPr/>
      </dsp:nvSpPr>
      <dsp:spPr>
        <a:xfrm>
          <a:off x="92676" y="126171"/>
          <a:ext cx="767764" cy="3838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HTML</a:t>
          </a:r>
        </a:p>
      </dsp:txBody>
      <dsp:txXfrm>
        <a:off x="92676" y="126171"/>
        <a:ext cx="767764" cy="383880"/>
      </dsp:txXfrm>
    </dsp:sp>
    <dsp:sp modelId="{3D892ADD-05CC-4D6D-8636-0279E880ECBB}">
      <dsp:nvSpPr>
        <dsp:cNvPr id="0" name=""/>
        <dsp:cNvSpPr/>
      </dsp:nvSpPr>
      <dsp:spPr>
        <a:xfrm>
          <a:off x="1053798" y="125997"/>
          <a:ext cx="767764" cy="3838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CSS</a:t>
          </a:r>
        </a:p>
      </dsp:txBody>
      <dsp:txXfrm>
        <a:off x="1053798" y="125997"/>
        <a:ext cx="767764" cy="383880"/>
      </dsp:txXfrm>
    </dsp:sp>
    <dsp:sp modelId="{97BC09F0-A2D1-4D87-9D56-71A284285672}">
      <dsp:nvSpPr>
        <dsp:cNvPr id="0" name=""/>
        <dsp:cNvSpPr/>
      </dsp:nvSpPr>
      <dsp:spPr>
        <a:xfrm>
          <a:off x="102344" y="703409"/>
          <a:ext cx="767764" cy="3838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JavaScript</a:t>
          </a:r>
        </a:p>
      </dsp:txBody>
      <dsp:txXfrm>
        <a:off x="102344" y="703409"/>
        <a:ext cx="767764" cy="383880"/>
      </dsp:txXfrm>
    </dsp:sp>
    <dsp:sp modelId="{C503FBB8-5B52-4841-83A8-263F847182C5}">
      <dsp:nvSpPr>
        <dsp:cNvPr id="0" name=""/>
        <dsp:cNvSpPr/>
      </dsp:nvSpPr>
      <dsp:spPr>
        <a:xfrm>
          <a:off x="1063466" y="703409"/>
          <a:ext cx="767764" cy="3838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jQuery</a:t>
          </a:r>
        </a:p>
      </dsp:txBody>
      <dsp:txXfrm>
        <a:off x="1063466" y="703409"/>
        <a:ext cx="767764" cy="383880"/>
      </dsp:txXfrm>
    </dsp:sp>
    <dsp:sp modelId="{73DB9E83-A680-4D4B-A2CE-EEDC72C4E633}">
      <dsp:nvSpPr>
        <dsp:cNvPr id="0" name=""/>
        <dsp:cNvSpPr/>
      </dsp:nvSpPr>
      <dsp:spPr>
        <a:xfrm>
          <a:off x="95827" y="1267584"/>
          <a:ext cx="767764" cy="3838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Git</a:t>
          </a:r>
        </a:p>
      </dsp:txBody>
      <dsp:txXfrm>
        <a:off x="95827" y="1267584"/>
        <a:ext cx="767764" cy="383880"/>
      </dsp:txXfrm>
    </dsp:sp>
    <dsp:sp modelId="{DC3D7E8A-E197-4B62-9455-4459C3C2163D}">
      <dsp:nvSpPr>
        <dsp:cNvPr id="0" name=""/>
        <dsp:cNvSpPr/>
      </dsp:nvSpPr>
      <dsp:spPr>
        <a:xfrm>
          <a:off x="1073134" y="1260669"/>
          <a:ext cx="767764" cy="3838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Bootstrap</a:t>
          </a:r>
        </a:p>
      </dsp:txBody>
      <dsp:txXfrm>
        <a:off x="1073134" y="1260669"/>
        <a:ext cx="767764" cy="3838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EC527CD29944AB4B1FC61BC79035C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E58452-DA6E-4B21-BCF7-62B29E19A920}"/>
      </w:docPartPr>
      <w:docPartBody>
        <w:p w:rsidR="00000000" w:rsidRDefault="00B82128">
          <w:pPr>
            <w:pStyle w:val="5EC527CD29944AB4B1FC61BC79035CF3"/>
          </w:pPr>
          <w:r w:rsidRPr="007772B1">
            <w:t>ABOUT ME</w:t>
          </w:r>
        </w:p>
      </w:docPartBody>
    </w:docPart>
    <w:docPart>
      <w:docPartPr>
        <w:name w:val="73CCA03151174595A343BA17A598F8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D5953-16B4-4634-826A-A9DEBEBA7CD9}"/>
      </w:docPartPr>
      <w:docPartBody>
        <w:p w:rsidR="00000000" w:rsidRDefault="00B82128">
          <w:pPr>
            <w:pStyle w:val="73CCA03151174595A343BA17A598F866"/>
          </w:pPr>
          <w:r>
            <w:rPr>
              <w:rFonts w:hAnsi="Rockwell"/>
              <w:noProof/>
              <w:color w:val="4472C4" w:themeColor="accent1"/>
              <w:kern w:val="24"/>
            </w:rPr>
            <w:t>LinkedIn</w:t>
          </w:r>
        </w:p>
      </w:docPartBody>
    </w:docPart>
    <w:docPart>
      <w:docPartPr>
        <w:name w:val="95C01CE874DD43FDA28E644A8F234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A5E05-24B9-498E-B060-4163AAE696A0}"/>
      </w:docPartPr>
      <w:docPartBody>
        <w:p w:rsidR="00000000" w:rsidRDefault="00B82128">
          <w:pPr>
            <w:pStyle w:val="95C01CE874DD43FDA28E644A8F234610"/>
          </w:pPr>
          <w:r>
            <w:rPr>
              <w:rFonts w:hAnsi="Rockwell"/>
              <w:noProof/>
              <w:color w:val="4472C4" w:themeColor="accent1"/>
              <w:kern w:val="24"/>
            </w:rPr>
            <w:t>Website</w:t>
          </w:r>
        </w:p>
      </w:docPartBody>
    </w:docPart>
    <w:docPart>
      <w:docPartPr>
        <w:name w:val="46A1C36DDDEA4FA28A011F1BD58E75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D3AB6-79B9-41E6-B851-EDCDF2F9B0FA}"/>
      </w:docPartPr>
      <w:docPartBody>
        <w:p w:rsidR="00000000" w:rsidRDefault="00B82128">
          <w:pPr>
            <w:pStyle w:val="46A1C36DDDEA4FA28A011F1BD58E75B7"/>
          </w:pPr>
          <w:r>
            <w:t>Skills</w:t>
          </w:r>
        </w:p>
      </w:docPartBody>
    </w:docPart>
    <w:docPart>
      <w:docPartPr>
        <w:name w:val="8B0D0E7B173F43728308A5753E5F8C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6A5B64-69A4-4FAA-9E95-677F22B51849}"/>
      </w:docPartPr>
      <w:docPartBody>
        <w:p w:rsidR="00000000" w:rsidRDefault="00B82128">
          <w:pPr>
            <w:pStyle w:val="8B0D0E7B173F43728308A5753E5F8CE8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128"/>
    <w:rsid w:val="00B8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6D7474445A43DAB4E61EEE9F2DFFF3">
    <w:name w:val="AA6D7474445A43DAB4E61EEE9F2DFFF3"/>
  </w:style>
  <w:style w:type="paragraph" w:customStyle="1" w:styleId="6DBDEDF3E729450A9864EC0196210168">
    <w:name w:val="6DBDEDF3E729450A9864EC0196210168"/>
  </w:style>
  <w:style w:type="paragraph" w:customStyle="1" w:styleId="835CCF1323564201B8E49639CFDAB7F9">
    <w:name w:val="835CCF1323564201B8E49639CFDAB7F9"/>
  </w:style>
  <w:style w:type="paragraph" w:customStyle="1" w:styleId="884E3EC1C04C434195DC2324687F21EA">
    <w:name w:val="884E3EC1C04C434195DC2324687F21EA"/>
  </w:style>
  <w:style w:type="paragraph" w:customStyle="1" w:styleId="5EC527CD29944AB4B1FC61BC79035CF3">
    <w:name w:val="5EC527CD29944AB4B1FC61BC79035CF3"/>
  </w:style>
  <w:style w:type="paragraph" w:customStyle="1" w:styleId="1431EFF24EA24AAA85010EC398DA10C4">
    <w:name w:val="1431EFF24EA24AAA85010EC398DA10C4"/>
  </w:style>
  <w:style w:type="paragraph" w:customStyle="1" w:styleId="A0B70ABE462F47E5945B303401F955B9">
    <w:name w:val="A0B70ABE462F47E5945B303401F955B9"/>
  </w:style>
  <w:style w:type="paragraph" w:customStyle="1" w:styleId="2B4B84A22AE340CCAA4B01FDB63B4A11">
    <w:name w:val="2B4B84A22AE340CCAA4B01FDB63B4A11"/>
  </w:style>
  <w:style w:type="paragraph" w:customStyle="1" w:styleId="E93EA1043B1040EEA81DC975FDC4985F">
    <w:name w:val="E93EA1043B1040EEA81DC975FDC4985F"/>
  </w:style>
  <w:style w:type="paragraph" w:customStyle="1" w:styleId="73CCA03151174595A343BA17A598F866">
    <w:name w:val="73CCA03151174595A343BA17A598F866"/>
  </w:style>
  <w:style w:type="paragraph" w:customStyle="1" w:styleId="B10F00258FC34A09944CEAF1C0D336E5">
    <w:name w:val="B10F00258FC34A09944CEAF1C0D336E5"/>
  </w:style>
  <w:style w:type="paragraph" w:customStyle="1" w:styleId="95C01CE874DD43FDA28E644A8F234610">
    <w:name w:val="95C01CE874DD43FDA28E644A8F234610"/>
  </w:style>
  <w:style w:type="paragraph" w:customStyle="1" w:styleId="46A1C36DDDEA4FA28A011F1BD58E75B7">
    <w:name w:val="46A1C36DDDEA4FA28A011F1BD58E75B7"/>
  </w:style>
  <w:style w:type="paragraph" w:customStyle="1" w:styleId="8B0D0E7B173F43728308A5753E5F8CE8">
    <w:name w:val="8B0D0E7B173F43728308A5753E5F8CE8"/>
  </w:style>
  <w:style w:type="paragraph" w:customStyle="1" w:styleId="9433677368AA4B39980F85E49B5357FA">
    <w:name w:val="9433677368AA4B39980F85E49B5357FA"/>
  </w:style>
  <w:style w:type="paragraph" w:customStyle="1" w:styleId="14BC84BC9D7C4E43BCAF94B6EE517735">
    <w:name w:val="14BC84BC9D7C4E43BCAF94B6EE517735"/>
  </w:style>
  <w:style w:type="paragraph" w:customStyle="1" w:styleId="805856A4471248A984E9ED61B6C4B3AF">
    <w:name w:val="805856A4471248A984E9ED61B6C4B3AF"/>
  </w:style>
  <w:style w:type="paragraph" w:customStyle="1" w:styleId="5CE12A911A32467CADF7D76B9C6E8955">
    <w:name w:val="5CE12A911A32467CADF7D76B9C6E8955"/>
  </w:style>
  <w:style w:type="paragraph" w:customStyle="1" w:styleId="26C4477FBEB34A33843046DDCC70577E">
    <w:name w:val="26C4477FBEB34A33843046DDCC70577E"/>
  </w:style>
  <w:style w:type="paragraph" w:customStyle="1" w:styleId="EA8B6AE63A284BE6B01D43B5D1C3A169">
    <w:name w:val="EA8B6AE63A284BE6B01D43B5D1C3A169"/>
  </w:style>
  <w:style w:type="paragraph" w:customStyle="1" w:styleId="BC022F48F0754DA2AAAAC4EE044FA1EB">
    <w:name w:val="BC022F48F0754DA2AAAAC4EE044FA1EB"/>
  </w:style>
  <w:style w:type="paragraph" w:customStyle="1" w:styleId="4DCD349827F74FB9B2C74279CB7DBF6C">
    <w:name w:val="4DCD349827F74FB9B2C74279CB7DBF6C"/>
  </w:style>
  <w:style w:type="paragraph" w:customStyle="1" w:styleId="8FB20098B0BD4B6D862BC09EA8BE8E66">
    <w:name w:val="8FB20098B0BD4B6D862BC09EA8BE8E66"/>
  </w:style>
  <w:style w:type="paragraph" w:customStyle="1" w:styleId="F39989A3FB0941F2AB9A17E09A5A2E33">
    <w:name w:val="F39989A3FB0941F2AB9A17E09A5A2E33"/>
  </w:style>
  <w:style w:type="paragraph" w:customStyle="1" w:styleId="C3BB4D3734F24D5BA82077E622A85F76">
    <w:name w:val="C3BB4D3734F24D5BA82077E622A85F76"/>
  </w:style>
  <w:style w:type="paragraph" w:customStyle="1" w:styleId="A2431CC193994DE6B73E0323C735A0A6">
    <w:name w:val="A2431CC193994DE6B73E0323C735A0A6"/>
  </w:style>
  <w:style w:type="paragraph" w:customStyle="1" w:styleId="JobDescription">
    <w:name w:val="Job Description"/>
    <w:basedOn w:val="Normal"/>
    <w:link w:val="JobDescriptionChar"/>
    <w:uiPriority w:val="18"/>
    <w:qFormat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character" w:customStyle="1" w:styleId="JobDescriptionChar">
    <w:name w:val="Job Description Char"/>
    <w:basedOn w:val="DefaultParagraphFont"/>
    <w:link w:val="JobDescription"/>
    <w:uiPriority w:val="18"/>
    <w:rPr>
      <w:rFonts w:eastAsiaTheme="minorHAnsi"/>
      <w:color w:val="262626" w:themeColor="text1" w:themeTint="D9"/>
      <w:sz w:val="18"/>
      <w:szCs w:val="18"/>
    </w:rPr>
  </w:style>
  <w:style w:type="paragraph" w:customStyle="1" w:styleId="1C6560F524874ABA9EAA3EE79DD720BC">
    <w:name w:val="1C6560F524874ABA9EAA3EE79DD720BC"/>
  </w:style>
  <w:style w:type="paragraph" w:styleId="ListBullet">
    <w:name w:val="List Bullet"/>
    <w:basedOn w:val="Normal"/>
    <w:uiPriority w:val="99"/>
    <w:qFormat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</w:rPr>
  </w:style>
  <w:style w:type="numbering" w:customStyle="1" w:styleId="BullettedList">
    <w:name w:val="BullettedList"/>
    <w:uiPriority w:val="99"/>
    <w:pPr>
      <w:numPr>
        <w:numId w:val="1"/>
      </w:numPr>
    </w:pPr>
  </w:style>
  <w:style w:type="paragraph" w:customStyle="1" w:styleId="3B10D7E6EA564297BC1893F002B58213">
    <w:name w:val="3B10D7E6EA564297BC1893F002B58213"/>
  </w:style>
  <w:style w:type="paragraph" w:customStyle="1" w:styleId="80E641CC80AD4FE7B74922FBD364D58C">
    <w:name w:val="80E641CC80AD4FE7B74922FBD364D58C"/>
  </w:style>
  <w:style w:type="paragraph" w:customStyle="1" w:styleId="D7DECA2030CA4E748983806487E32C95">
    <w:name w:val="D7DECA2030CA4E748983806487E32C95"/>
  </w:style>
  <w:style w:type="paragraph" w:customStyle="1" w:styleId="ED3AC30504064E1A85D35DA482228E65">
    <w:name w:val="ED3AC30504064E1A85D35DA482228E65"/>
  </w:style>
  <w:style w:type="paragraph" w:customStyle="1" w:styleId="98AE1EA14309479CB14FACC2F2107694">
    <w:name w:val="98AE1EA14309479CB14FACC2F2107694"/>
  </w:style>
  <w:style w:type="paragraph" w:customStyle="1" w:styleId="353E330A60244AAE8FA954062F70D3E8">
    <w:name w:val="353E330A60244AAE8FA954062F70D3E8"/>
  </w:style>
  <w:style w:type="paragraph" w:customStyle="1" w:styleId="A36E616349A04E368DD57F97A0E7B1FD">
    <w:name w:val="A36E616349A04E368DD57F97A0E7B1FD"/>
  </w:style>
  <w:style w:type="paragraph" w:customStyle="1" w:styleId="8ED18CF980DF4710BED5B7A864E5C742">
    <w:name w:val="8ED18CF980DF4710BED5B7A864E5C742"/>
  </w:style>
  <w:style w:type="paragraph" w:customStyle="1" w:styleId="5AC521263E564301892AB247F209F3B3">
    <w:name w:val="5AC521263E564301892AB247F209F3B3"/>
  </w:style>
  <w:style w:type="paragraph" w:customStyle="1" w:styleId="A6A2A289A70E4B659ED010323514EB58">
    <w:name w:val="A6A2A289A70E4B659ED010323514EB58"/>
  </w:style>
  <w:style w:type="paragraph" w:customStyle="1" w:styleId="A139C58B758A45748C72C9062F551494">
    <w:name w:val="A139C58B758A45748C72C9062F551494"/>
  </w:style>
  <w:style w:type="paragraph" w:customStyle="1" w:styleId="C1C9C84DB2C6421DA0C0D837983C0EAC">
    <w:name w:val="C1C9C84DB2C6421DA0C0D837983C0EAC"/>
  </w:style>
  <w:style w:type="paragraph" w:customStyle="1" w:styleId="63F511C5AD78421F8393686A67CB12DB">
    <w:name w:val="63F511C5AD78421F8393686A67CB12DB"/>
  </w:style>
  <w:style w:type="paragraph" w:customStyle="1" w:styleId="DB1F916522A94E93B7D93DE6A3735F7C">
    <w:name w:val="DB1F916522A94E93B7D93DE6A3735F7C"/>
  </w:style>
  <w:style w:type="paragraph" w:customStyle="1" w:styleId="DBE65D266459451AAF4BA089E61EC875">
    <w:name w:val="DBE65D266459451AAF4BA089E61EC875"/>
  </w:style>
  <w:style w:type="paragraph" w:customStyle="1" w:styleId="7C2C293096D5492FBA4D16518E93810B">
    <w:name w:val="7C2C293096D5492FBA4D16518E93810B"/>
  </w:style>
  <w:style w:type="paragraph" w:customStyle="1" w:styleId="E927CEB6DA504B449C6C5CC6230ECF92">
    <w:name w:val="E927CEB6DA504B449C6C5CC6230ECF92"/>
  </w:style>
  <w:style w:type="paragraph" w:customStyle="1" w:styleId="0030B8B77A7741B19DE5375A8548A28F">
    <w:name w:val="0030B8B77A7741B19DE5375A8548A28F"/>
  </w:style>
  <w:style w:type="paragraph" w:customStyle="1" w:styleId="33571F4638B141AE9F7A35510D8BEA55">
    <w:name w:val="33571F4638B141AE9F7A35510D8BEA55"/>
  </w:style>
  <w:style w:type="paragraph" w:customStyle="1" w:styleId="33AA2F391052443B814F23E7DD30A0ED">
    <w:name w:val="33AA2F391052443B814F23E7DD30A0ED"/>
  </w:style>
  <w:style w:type="paragraph" w:customStyle="1" w:styleId="0BF4539B27AF42B689AE43A2919FBD48">
    <w:name w:val="0BF4539B27AF42B689AE43A2919FBD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</Template>
  <TotalTime>0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2020-01-25T04:32:00Z</dcterms:created>
  <dcterms:modified xsi:type="dcterms:W3CDTF">2020-01-25T04:32:00Z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